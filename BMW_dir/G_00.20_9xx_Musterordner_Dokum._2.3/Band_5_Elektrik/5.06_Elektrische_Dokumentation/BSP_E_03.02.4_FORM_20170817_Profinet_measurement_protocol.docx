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DA" w:rsidRPr="006074D9" w:rsidRDefault="006F11DA" w:rsidP="006F11DA">
      <w:pPr>
        <w:jc w:val="center"/>
        <w:rPr>
          <w:rFonts w:ascii="BMWTypeRegular" w:hAnsi="BMWTypeRegular"/>
        </w:rPr>
      </w:pPr>
    </w:p>
    <w:p w:rsidR="006F11DA" w:rsidRPr="006074D9" w:rsidRDefault="006F11DA" w:rsidP="006F11DA">
      <w:pPr>
        <w:jc w:val="center"/>
        <w:rPr>
          <w:rFonts w:ascii="BMWTypeRegular" w:hAnsi="BMWTypeRegular"/>
        </w:rPr>
      </w:pPr>
    </w:p>
    <w:p w:rsidR="006F11DA" w:rsidRPr="006074D9" w:rsidRDefault="006F11DA" w:rsidP="006F11DA">
      <w:pPr>
        <w:jc w:val="center"/>
        <w:rPr>
          <w:rFonts w:ascii="BMWTypeRegular" w:hAnsi="BMWTypeRegular"/>
        </w:rPr>
      </w:pPr>
    </w:p>
    <w:p w:rsidR="006F11DA" w:rsidRPr="006074D9" w:rsidRDefault="006F11DA" w:rsidP="006F11DA">
      <w:pPr>
        <w:jc w:val="center"/>
        <w:rPr>
          <w:rFonts w:ascii="BMWTypeRegular" w:hAnsi="BMWTypeRegular"/>
        </w:rPr>
      </w:pPr>
    </w:p>
    <w:p w:rsidR="00A51C7C" w:rsidRPr="006074D9" w:rsidRDefault="001C6CD2" w:rsidP="001C6CD2">
      <w:pPr>
        <w:jc w:val="center"/>
        <w:rPr>
          <w:rFonts w:ascii="BMWTypeRegular" w:hAnsi="BMWTypeRegular"/>
          <w:b/>
          <w:bCs/>
          <w:color w:val="008000"/>
        </w:rPr>
      </w:pPr>
      <w:r w:rsidRPr="006074D9">
        <w:rPr>
          <w:rFonts w:ascii="BMWTypeRegular" w:hAnsi="BMWTypeRegular"/>
          <w:b/>
          <w:lang w:val="en-US"/>
        </w:rPr>
        <w:br/>
      </w:r>
    </w:p>
    <w:p w:rsidR="006074D9" w:rsidRPr="00E50428" w:rsidRDefault="009418A1" w:rsidP="00E50428">
      <w:pPr>
        <w:jc w:val="center"/>
        <w:rPr>
          <w:rFonts w:ascii="BMWTypeRegular" w:hAnsi="BMWTypeRegular"/>
          <w:b/>
          <w:bCs/>
          <w:color w:val="008000"/>
        </w:rPr>
      </w:pPr>
      <w:r w:rsidRPr="009418A1">
        <w:rPr>
          <w:rFonts w:ascii="BMWTypeRegular" w:hAnsi="BMWTypeRegular"/>
          <w:b/>
          <w:bCs/>
          <w:sz w:val="40"/>
          <w:szCs w:val="40"/>
        </w:rPr>
        <w:t>Profinet Abnahme Messprotokoll</w:t>
      </w:r>
      <w:r w:rsidR="00E50428" w:rsidRPr="00E50428">
        <w:rPr>
          <w:rFonts w:ascii="BMWTypeRegular" w:hAnsi="BMWTypeRegular"/>
          <w:b/>
          <w:bCs/>
          <w:sz w:val="40"/>
          <w:szCs w:val="40"/>
        </w:rPr>
        <w:br/>
      </w:r>
      <w:r>
        <w:rPr>
          <w:rFonts w:ascii="BMWTypeRegular" w:hAnsi="BMWTypeRegular"/>
          <w:bCs/>
          <w:sz w:val="28"/>
          <w:szCs w:val="40"/>
        </w:rPr>
        <w:t>im laufenden Betrieb</w:t>
      </w:r>
    </w:p>
    <w:p w:rsidR="006F11DA" w:rsidRPr="00E50428" w:rsidRDefault="009418A1" w:rsidP="00E50428">
      <w:pPr>
        <w:jc w:val="center"/>
        <w:rPr>
          <w:rFonts w:ascii="BMWTypeRegular" w:hAnsi="BMWTypeRegular"/>
          <w:b/>
          <w:bCs/>
          <w:lang w:val="en-US"/>
        </w:rPr>
      </w:pPr>
      <w:r w:rsidRPr="009418A1">
        <w:rPr>
          <w:rFonts w:ascii="BMWTypeRegular" w:hAnsi="BMWTypeRegular"/>
          <w:b/>
          <w:bCs/>
          <w:color w:val="0070C0"/>
          <w:sz w:val="40"/>
          <w:szCs w:val="28"/>
          <w:lang w:val="en-US"/>
        </w:rPr>
        <w:t>Profinet acceptance measurement protocol</w:t>
      </w:r>
      <w:r w:rsidR="00E50428">
        <w:rPr>
          <w:rFonts w:ascii="BMWTypeRegular" w:hAnsi="BMWTypeRegular"/>
          <w:b/>
          <w:bCs/>
          <w:color w:val="0070C0"/>
          <w:sz w:val="28"/>
          <w:szCs w:val="28"/>
          <w:lang w:val="en-US"/>
        </w:rPr>
        <w:br/>
      </w:r>
      <w:r>
        <w:rPr>
          <w:rFonts w:ascii="BMWTypeRegular" w:hAnsi="BMWTypeRegular"/>
          <w:bCs/>
          <w:color w:val="0070C0"/>
          <w:sz w:val="28"/>
          <w:szCs w:val="28"/>
          <w:lang w:val="en-US"/>
        </w:rPr>
        <w:t>in operation</w:t>
      </w:r>
    </w:p>
    <w:p w:rsidR="006F11DA" w:rsidRPr="006074D9" w:rsidRDefault="006F11DA" w:rsidP="006F11DA">
      <w:pPr>
        <w:jc w:val="center"/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6F11DA" w:rsidRPr="006074D9" w:rsidRDefault="006F11DA" w:rsidP="00157A57">
      <w:pPr>
        <w:rPr>
          <w:rFonts w:ascii="BMWTypeRegular" w:hAnsi="BMWTypeRegular"/>
          <w:lang w:val="en-US"/>
        </w:rPr>
      </w:pPr>
    </w:p>
    <w:p w:rsidR="00FF7722" w:rsidRDefault="00FF7722" w:rsidP="00157A57">
      <w:pPr>
        <w:rPr>
          <w:rFonts w:ascii="BMWTypeRegular" w:hAnsi="BMWTypeRegular"/>
          <w:lang w:val="en-GB"/>
        </w:rPr>
      </w:pPr>
    </w:p>
    <w:p w:rsidR="00177B37" w:rsidRDefault="00177B37" w:rsidP="00157A57">
      <w:pPr>
        <w:rPr>
          <w:rFonts w:ascii="BMWTypeRegular" w:hAnsi="BMWTypeRegular"/>
          <w:lang w:val="en-GB"/>
        </w:rPr>
      </w:pPr>
    </w:p>
    <w:p w:rsidR="00177B37" w:rsidRDefault="00177B37" w:rsidP="00157A57">
      <w:pPr>
        <w:rPr>
          <w:rFonts w:ascii="BMWTypeRegular" w:hAnsi="BMWTypeRegular"/>
          <w:lang w:val="en-GB"/>
        </w:rPr>
      </w:pPr>
    </w:p>
    <w:p w:rsidR="00177B37" w:rsidRDefault="00177B37" w:rsidP="00157A57">
      <w:pPr>
        <w:rPr>
          <w:rFonts w:ascii="BMWTypeRegular" w:hAnsi="BMWTypeRegular"/>
          <w:lang w:val="en-GB"/>
        </w:rPr>
      </w:pPr>
    </w:p>
    <w:p w:rsidR="00177B37" w:rsidRDefault="00177B37" w:rsidP="00157A57">
      <w:pPr>
        <w:rPr>
          <w:rFonts w:ascii="BMWTypeRegular" w:hAnsi="BMWTypeRegular"/>
          <w:lang w:val="en-GB"/>
        </w:rPr>
      </w:pPr>
    </w:p>
    <w:p w:rsidR="00177B37" w:rsidRDefault="00177B37" w:rsidP="00157A57">
      <w:pPr>
        <w:rPr>
          <w:rFonts w:ascii="BMWTypeRegular" w:hAnsi="BMWTypeRegular"/>
          <w:lang w:val="en-GB"/>
        </w:rPr>
      </w:pPr>
    </w:p>
    <w:p w:rsidR="00177B37" w:rsidRDefault="00177B37" w:rsidP="00157A57">
      <w:pPr>
        <w:rPr>
          <w:rFonts w:ascii="BMWTypeRegular" w:hAnsi="BMWTypeRegular"/>
          <w:lang w:val="en-GB"/>
        </w:rPr>
      </w:pPr>
    </w:p>
    <w:p w:rsidR="00177B37" w:rsidRDefault="00177B37" w:rsidP="00157A57">
      <w:pPr>
        <w:rPr>
          <w:rFonts w:ascii="BMWTypeRegular" w:hAnsi="BMWTypeRegular"/>
          <w:lang w:val="en-GB"/>
        </w:rPr>
      </w:pPr>
    </w:p>
    <w:p w:rsidR="00177B37" w:rsidRDefault="00177B37" w:rsidP="00157A57">
      <w:pPr>
        <w:rPr>
          <w:rFonts w:ascii="BMWTypeRegular" w:hAnsi="BMWTypeRegular"/>
          <w:lang w:val="en-GB"/>
        </w:rPr>
      </w:pPr>
    </w:p>
    <w:p w:rsidR="00177B37" w:rsidRPr="006074D9" w:rsidRDefault="00177B37" w:rsidP="00157A57">
      <w:pPr>
        <w:rPr>
          <w:rFonts w:ascii="BMWTypeRegular" w:hAnsi="BMWTypeRegular"/>
          <w:lang w:val="en-GB"/>
        </w:rPr>
      </w:pPr>
    </w:p>
    <w:p w:rsidR="00157A57" w:rsidRPr="006074D9" w:rsidRDefault="00157A57" w:rsidP="00157A57">
      <w:pPr>
        <w:rPr>
          <w:rFonts w:ascii="BMWTypeRegular" w:hAnsi="BMWTypeRegular"/>
          <w:lang w:val="en-GB"/>
        </w:rPr>
      </w:pPr>
    </w:p>
    <w:p w:rsidR="00E46870" w:rsidRPr="006074D9" w:rsidRDefault="00E46870" w:rsidP="00E46870">
      <w:pPr>
        <w:rPr>
          <w:rFonts w:ascii="BMWTypeRegular" w:hAnsi="BMWTypeRegular"/>
          <w:lang w:val="en-GB"/>
        </w:rPr>
      </w:pPr>
    </w:p>
    <w:tbl>
      <w:tblPr>
        <w:tblStyle w:val="Tabellenraster"/>
        <w:tblW w:w="963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93"/>
        <w:gridCol w:w="5784"/>
        <w:gridCol w:w="3162"/>
      </w:tblGrid>
      <w:tr w:rsidR="00E46870" w:rsidRPr="00C16350" w:rsidTr="006A33B9">
        <w:tc>
          <w:tcPr>
            <w:tcW w:w="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6870" w:rsidRPr="00C16350" w:rsidRDefault="00E46870" w:rsidP="006A33B9">
            <w:pPr>
              <w:jc w:val="center"/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BMW Group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6579DF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Unterlagenklasse / Class </w:t>
            </w:r>
            <w:proofErr w:type="spellStart"/>
            <w:r w:rsidRPr="006579DF">
              <w:rPr>
                <w:rFonts w:ascii="BMWType V2 Regular" w:hAnsi="BMWType V2 Regular" w:cs="BMWType V2 Regular"/>
                <w:b/>
                <w:sz w:val="18"/>
                <w:szCs w:val="18"/>
              </w:rPr>
              <w:t>of</w:t>
            </w:r>
            <w:proofErr w:type="spellEnd"/>
            <w:r w:rsidRPr="006579DF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 </w:t>
            </w:r>
            <w:proofErr w:type="spellStart"/>
            <w:r w:rsidRPr="006579DF">
              <w:rPr>
                <w:rFonts w:ascii="BMWType V2 Regular" w:hAnsi="BMWType V2 Regular" w:cs="BMWType V2 Regular"/>
                <w:b/>
                <w:sz w:val="18"/>
                <w:szCs w:val="18"/>
              </w:rPr>
              <w:t>documents</w:t>
            </w:r>
            <w:proofErr w:type="spellEnd"/>
            <w:r w:rsidRPr="006579DF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 : </w:t>
            </w:r>
            <w:r w:rsidRPr="004154FB">
              <w:rPr>
                <w:rFonts w:ascii="BMWType V2 Regular" w:hAnsi="BMWType V2 Regular" w:cs="BMWType V2 Regular"/>
                <w:sz w:val="18"/>
                <w:szCs w:val="18"/>
              </w:rPr>
              <w:t>7.1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Nr.:</w:t>
            </w:r>
            <w:r w:rsidRPr="00C16350">
              <w:rPr>
                <w:rFonts w:ascii="BMWType V2 Regular" w:hAnsi="BMWType V2 Regular" w:cs="BMWType V2 Regular"/>
                <w:sz w:val="18"/>
                <w:szCs w:val="18"/>
              </w:rPr>
              <w:t xml:space="preserve"> </w:t>
            </w:r>
            <w:r>
              <w:rPr>
                <w:rFonts w:ascii="BMWType V2 Regular" w:hAnsi="BMWType V2 Regular" w:cs="BMWType V2 Regular"/>
                <w:sz w:val="18"/>
                <w:szCs w:val="18"/>
              </w:rPr>
              <w:t>E_03.02.4</w:t>
            </w:r>
          </w:p>
        </w:tc>
      </w:tr>
      <w:tr w:rsidR="00E46870" w:rsidRPr="00C16350" w:rsidTr="006A33B9"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Gültigkeitsbereich / Valid </w:t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for</w:t>
            </w:r>
            <w:proofErr w:type="spellEnd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: </w:t>
            </w:r>
            <w:r w:rsidRPr="004154FB">
              <w:rPr>
                <w:rFonts w:ascii="BMWType V2 Regular" w:hAnsi="BMWType V2 Regular" w:cs="BMWType V2 Regular"/>
                <w:sz w:val="18"/>
                <w:szCs w:val="18"/>
              </w:rPr>
              <w:t xml:space="preserve">Technologie Montage / </w:t>
            </w:r>
            <w:proofErr w:type="spellStart"/>
            <w:r w:rsidRPr="004154FB">
              <w:rPr>
                <w:rFonts w:ascii="BMWType V2 Regular" w:hAnsi="BMWType V2 Regular" w:cs="BMWType V2 Regular"/>
                <w:sz w:val="18"/>
                <w:szCs w:val="18"/>
              </w:rPr>
              <w:t>technology</w:t>
            </w:r>
            <w:proofErr w:type="spellEnd"/>
            <w:r w:rsidRPr="004154FB">
              <w:rPr>
                <w:rFonts w:ascii="BMWType V2 Regular" w:hAnsi="BMWType V2 Regular" w:cs="BMWType V2 Regular"/>
                <w:sz w:val="18"/>
                <w:szCs w:val="18"/>
              </w:rPr>
              <w:t xml:space="preserve"> final </w:t>
            </w:r>
            <w:proofErr w:type="spellStart"/>
            <w:r w:rsidRPr="004154FB">
              <w:rPr>
                <w:rFonts w:ascii="BMWType V2 Regular" w:hAnsi="BMWType V2 Regular" w:cs="BMWType V2 Regular"/>
                <w:sz w:val="18"/>
                <w:szCs w:val="18"/>
              </w:rPr>
              <w:t>assembly</w:t>
            </w:r>
            <w:proofErr w:type="spellEnd"/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Version / Revision:</w:t>
            </w:r>
            <w:r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 </w:t>
            </w:r>
            <w:r>
              <w:rPr>
                <w:rFonts w:ascii="BMWType V2 Regular" w:hAnsi="BMWType V2 Regular" w:cs="BMWType V2 Regular"/>
                <w:sz w:val="18"/>
                <w:szCs w:val="18"/>
              </w:rPr>
              <w:t>2.0</w:t>
            </w:r>
          </w:p>
        </w:tc>
      </w:tr>
      <w:tr w:rsidR="00E46870" w:rsidRPr="00C16350" w:rsidTr="006A33B9">
        <w:trPr>
          <w:trHeight w:val="943"/>
        </w:trPr>
        <w:tc>
          <w:tcPr>
            <w:tcW w:w="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Status</w:t>
            </w:r>
            <w:r w:rsidRPr="00C16350">
              <w:rPr>
                <w:rFonts w:ascii="BMWType V2 Regular" w:hAnsi="BMWType V2 Regular" w:cs="BMWType V2 Regular"/>
                <w:sz w:val="18"/>
                <w:szCs w:val="18"/>
              </w:rPr>
              <w:t>:</w:t>
            </w:r>
          </w:p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Valid</w:t>
            </w:r>
          </w:p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  <w:tr w:rsidR="00E46870" w:rsidRPr="00C16350" w:rsidTr="006A33B9"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6870" w:rsidRPr="00C16350" w:rsidRDefault="00E46870" w:rsidP="006A33B9">
            <w:pPr>
              <w:jc w:val="center"/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jc w:val="right"/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bCs/>
                <w:sz w:val="18"/>
                <w:szCs w:val="18"/>
              </w:rPr>
              <w:t>Beteiligte Personen/Fachstellen/Gremien :</w:t>
            </w:r>
            <w:r>
              <w:rPr>
                <w:rFonts w:ascii="BMWType V2 Regular" w:hAnsi="BMWType V2 Regular" w:cs="BMWType V2 Regular"/>
                <w:b/>
                <w:bCs/>
                <w:sz w:val="18"/>
                <w:szCs w:val="18"/>
              </w:rPr>
              <w:br/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Involved</w:t>
            </w:r>
            <w:proofErr w:type="spellEnd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 </w:t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persons</w:t>
            </w:r>
            <w:proofErr w:type="spellEnd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/</w:t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department</w:t>
            </w:r>
            <w:proofErr w:type="spellEnd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/</w:t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committees</w:t>
            </w:r>
            <w:proofErr w:type="spellEnd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: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Fachteam Steuerungstechnik</w:t>
            </w:r>
          </w:p>
        </w:tc>
      </w:tr>
    </w:tbl>
    <w:p w:rsidR="00E46870" w:rsidRPr="006074D9" w:rsidRDefault="00E46870" w:rsidP="00E46870">
      <w:pPr>
        <w:tabs>
          <w:tab w:val="left" w:pos="993"/>
        </w:tabs>
        <w:rPr>
          <w:rFonts w:ascii="BMWTypeRegular" w:hAnsi="BMWTypeRegular"/>
        </w:rPr>
      </w:pPr>
    </w:p>
    <w:p w:rsidR="008A2DF7" w:rsidRPr="00A54383" w:rsidRDefault="008A2DF7" w:rsidP="008A2DF7">
      <w:pPr>
        <w:tabs>
          <w:tab w:val="left" w:pos="993"/>
        </w:tabs>
        <w:rPr>
          <w:rFonts w:ascii="BMWTypeRegular" w:hAnsi="BMWTypeRegular"/>
          <w:lang w:val="en-US"/>
        </w:rPr>
      </w:pPr>
    </w:p>
    <w:p w:rsidR="008A2DF7" w:rsidRPr="00A54383" w:rsidRDefault="008A2DF7" w:rsidP="008A2DF7">
      <w:pPr>
        <w:tabs>
          <w:tab w:val="left" w:pos="993"/>
        </w:tabs>
        <w:rPr>
          <w:rFonts w:ascii="BMWTypeRegular" w:hAnsi="BMWTypeRegular"/>
          <w:lang w:val="en-US"/>
        </w:rPr>
      </w:pPr>
    </w:p>
    <w:p w:rsidR="000850D8" w:rsidRPr="00A54383" w:rsidRDefault="000850D8" w:rsidP="000850D8">
      <w:pPr>
        <w:pStyle w:val="Kopfzeile"/>
        <w:rPr>
          <w:lang w:val="en-US"/>
        </w:rPr>
      </w:pPr>
    </w:p>
    <w:p w:rsidR="000850D8" w:rsidRPr="00A54383" w:rsidRDefault="000850D8" w:rsidP="00FF7722">
      <w:pPr>
        <w:tabs>
          <w:tab w:val="left" w:pos="993"/>
        </w:tabs>
        <w:rPr>
          <w:rFonts w:ascii="BMWTypeRegular" w:hAnsi="BMWTypeRegular"/>
          <w:lang w:val="en-US"/>
        </w:rPr>
      </w:pPr>
    </w:p>
    <w:p w:rsidR="00E46870" w:rsidRDefault="00E46870" w:rsidP="00FF7722">
      <w:pPr>
        <w:tabs>
          <w:tab w:val="left" w:pos="993"/>
        </w:tabs>
        <w:rPr>
          <w:rFonts w:ascii="BMWTypeRegular" w:hAnsi="BMWTypeRegular"/>
          <w:lang w:val="en-US"/>
        </w:rPr>
      </w:pPr>
    </w:p>
    <w:p w:rsidR="00E46870" w:rsidRDefault="00E46870" w:rsidP="00FF7722">
      <w:pPr>
        <w:tabs>
          <w:tab w:val="left" w:pos="993"/>
        </w:tabs>
        <w:rPr>
          <w:rFonts w:ascii="BMWTypeRegular" w:hAnsi="BMWTypeRegular"/>
          <w:lang w:val="en-US"/>
        </w:rPr>
      </w:pPr>
    </w:p>
    <w:p w:rsidR="00E46870" w:rsidRDefault="00E46870" w:rsidP="00FF7722">
      <w:pPr>
        <w:tabs>
          <w:tab w:val="left" w:pos="993"/>
        </w:tabs>
        <w:rPr>
          <w:rFonts w:ascii="BMWTypeRegular" w:hAnsi="BMWTypeRegular"/>
          <w:lang w:val="en-US"/>
        </w:rPr>
      </w:pPr>
    </w:p>
    <w:p w:rsidR="00E46870" w:rsidRDefault="00E46870" w:rsidP="00FF7722">
      <w:pPr>
        <w:tabs>
          <w:tab w:val="left" w:pos="993"/>
        </w:tabs>
        <w:rPr>
          <w:rFonts w:ascii="BMWTypeRegular" w:hAnsi="BMWTypeRegular"/>
          <w:lang w:val="en-US"/>
        </w:rPr>
      </w:pPr>
    </w:p>
    <w:p w:rsidR="00E46870" w:rsidRPr="006074D9" w:rsidRDefault="00E46870" w:rsidP="00E46870">
      <w:pPr>
        <w:pStyle w:val="Kopfzeile"/>
      </w:pPr>
      <w:r w:rsidRPr="006074D9">
        <w:rPr>
          <w:b/>
        </w:rPr>
        <w:t>BMW</w:t>
      </w:r>
      <w:r w:rsidRPr="006074D9">
        <w:t xml:space="preserve"> </w:t>
      </w:r>
      <w:r w:rsidRPr="006074D9">
        <w:rPr>
          <w:b/>
        </w:rPr>
        <w:t>Group</w:t>
      </w:r>
    </w:p>
    <w:p w:rsidR="000B758C" w:rsidRPr="00A54383" w:rsidRDefault="000B758C" w:rsidP="00FF7722">
      <w:pPr>
        <w:tabs>
          <w:tab w:val="left" w:pos="993"/>
        </w:tabs>
        <w:rPr>
          <w:rFonts w:ascii="BMWTypeRegular" w:hAnsi="BMWTypeRegular"/>
          <w:lang w:val="en-US"/>
        </w:rPr>
      </w:pPr>
      <w:r w:rsidRPr="00A54383">
        <w:rPr>
          <w:rFonts w:ascii="BMWTypeRegular" w:hAnsi="BMWTypeRegular"/>
          <w:lang w:val="en-US"/>
        </w:rPr>
        <w:br w:type="page"/>
      </w:r>
    </w:p>
    <w:p w:rsidR="000850D8" w:rsidRDefault="000850D8" w:rsidP="00FF7722">
      <w:pPr>
        <w:tabs>
          <w:tab w:val="left" w:pos="993"/>
        </w:tabs>
        <w:rPr>
          <w:rFonts w:ascii="BMWTypeRegular" w:hAnsi="BMWTypeRegular"/>
          <w:lang w:val="en-US"/>
        </w:rPr>
      </w:pPr>
    </w:p>
    <w:tbl>
      <w:tblPr>
        <w:tblStyle w:val="Tabellenraster"/>
        <w:tblW w:w="9639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8"/>
        <w:gridCol w:w="3680"/>
        <w:gridCol w:w="1636"/>
        <w:gridCol w:w="1706"/>
        <w:gridCol w:w="1709"/>
      </w:tblGrid>
      <w:tr w:rsidR="00E46870" w:rsidRPr="00C16350" w:rsidTr="006A33B9">
        <w:trPr>
          <w:trHeight w:val="100"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Änderungshistorie / </w:t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changes</w:t>
            </w:r>
            <w:proofErr w:type="spellEnd"/>
          </w:p>
        </w:tc>
      </w:tr>
      <w:tr w:rsidR="00E46870" w:rsidRPr="00C16350" w:rsidTr="006A33B9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C16350">
              <w:rPr>
                <w:rFonts w:ascii="BMWType V2 Regular" w:hAnsi="BMWType V2 Regular" w:cs="BMWType V2 Regular"/>
                <w:b/>
                <w:sz w:val="18"/>
                <w:szCs w:val="18"/>
              </w:rPr>
              <w:t>Version</w:t>
            </w:r>
            <w:r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 / Revision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b/>
                <w:sz w:val="18"/>
                <w:szCs w:val="18"/>
              </w:rPr>
            </w:pPr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 xml:space="preserve">Bemerkung / </w:t>
            </w:r>
            <w:proofErr w:type="spellStart"/>
            <w:r w:rsidRPr="004154FB">
              <w:rPr>
                <w:rFonts w:ascii="BMWType V2 Regular" w:hAnsi="BMWType V2 Regular" w:cs="BMWType V2 Regular"/>
                <w:b/>
                <w:sz w:val="18"/>
                <w:szCs w:val="18"/>
              </w:rPr>
              <w:t>Remarks</w:t>
            </w:r>
            <w:proofErr w:type="spellEnd"/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46870" w:rsidRPr="004154FB" w:rsidRDefault="00E46870" w:rsidP="006A33B9">
            <w:pPr>
              <w:rPr>
                <w:rFonts w:ascii="BMW Group Condensed" w:hAnsi="BMW Group Condensed"/>
                <w:b/>
                <w:bCs/>
                <w:color w:val="000000"/>
                <w:sz w:val="16"/>
                <w:lang w:eastAsia="de-DE"/>
              </w:rPr>
            </w:pP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 xml:space="preserve">Ersteller  / </w:t>
            </w: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>Written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 xml:space="preserve"> </w:t>
            </w: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>by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br/>
              <w:t>Kurzzeichen / Department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br/>
              <w:t>Datum / Date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46870" w:rsidRPr="004154FB" w:rsidRDefault="00E46870" w:rsidP="006A33B9">
            <w:pPr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</w:pP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t>Prüfer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t xml:space="preserve"> / Validated by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br/>
            </w: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t>Kurzzeichen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t xml:space="preserve"> / Department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  <w:lang w:val="en-US"/>
              </w:rPr>
              <w:br/>
              <w:t>Datum / Date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E46870" w:rsidRPr="004154FB" w:rsidRDefault="00E46870" w:rsidP="006A33B9">
            <w:pPr>
              <w:rPr>
                <w:rFonts w:ascii="BMW Group Condensed" w:hAnsi="BMW Group Condensed"/>
                <w:b/>
                <w:bCs/>
                <w:color w:val="000000"/>
                <w:sz w:val="16"/>
              </w:rPr>
            </w:pP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 xml:space="preserve">Freigeber / </w:t>
            </w:r>
            <w:proofErr w:type="spellStart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>Released</w:t>
            </w:r>
            <w:proofErr w:type="spellEnd"/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t xml:space="preserve"> on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br/>
              <w:t>Kurzzeichen / Department</w:t>
            </w:r>
            <w:r w:rsidRPr="004154FB">
              <w:rPr>
                <w:rFonts w:ascii="BMW Group Condensed" w:hAnsi="BMW Group Condensed"/>
                <w:b/>
                <w:bCs/>
                <w:color w:val="000000"/>
                <w:sz w:val="16"/>
              </w:rPr>
              <w:br/>
              <w:t>Datum / Date</w:t>
            </w:r>
          </w:p>
        </w:tc>
      </w:tr>
      <w:tr w:rsidR="00E46870" w:rsidRPr="00C16350" w:rsidTr="006A33B9">
        <w:trPr>
          <w:trHeight w:val="51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2.0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Lenkungsinformationen eingefügt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S. Brauner</w:t>
            </w:r>
          </w:p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TP-412</w:t>
            </w:r>
          </w:p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17.08.2017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D. Hammerschmidt</w:t>
            </w:r>
          </w:p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TP-471</w:t>
            </w:r>
          </w:p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17.08.2017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H. Schwenk</w:t>
            </w:r>
          </w:p>
          <w:p w:rsidR="00E46870" w:rsidRPr="00C1635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TP-461</w:t>
            </w:r>
            <w:r>
              <w:rPr>
                <w:rFonts w:ascii="BMWType V2 Regular" w:hAnsi="BMWType V2 Regular" w:cs="BMWType V2 Regular"/>
                <w:sz w:val="18"/>
                <w:szCs w:val="18"/>
              </w:rPr>
              <w:br/>
              <w:t>17.08.2017</w:t>
            </w:r>
          </w:p>
        </w:tc>
      </w:tr>
      <w:tr w:rsidR="00E46870" w:rsidRPr="00C16350" w:rsidTr="006A33B9">
        <w:trPr>
          <w:trHeight w:val="51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1.0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Neuerstellung</w:t>
            </w:r>
          </w:p>
        </w:tc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  <w:r>
              <w:rPr>
                <w:rFonts w:ascii="BMWType V2 Regular" w:hAnsi="BMWType V2 Regular" w:cs="BMWType V2 Regular"/>
                <w:sz w:val="18"/>
                <w:szCs w:val="18"/>
              </w:rPr>
              <w:t>J. Herold</w:t>
            </w:r>
            <w:r>
              <w:rPr>
                <w:rFonts w:ascii="BMWType V2 Regular" w:hAnsi="BMWType V2 Regular" w:cs="BMWType V2 Regular"/>
                <w:sz w:val="18"/>
                <w:szCs w:val="18"/>
              </w:rPr>
              <w:br/>
              <w:t>29.03.2015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870" w:rsidRDefault="00E46870" w:rsidP="006A33B9">
            <w:pPr>
              <w:rPr>
                <w:rFonts w:ascii="BMWType V2 Regular" w:hAnsi="BMWType V2 Regular" w:cs="BMWType V2 Regular"/>
                <w:sz w:val="18"/>
                <w:szCs w:val="18"/>
              </w:rPr>
            </w:pPr>
          </w:p>
        </w:tc>
      </w:tr>
    </w:tbl>
    <w:p w:rsidR="00E46870" w:rsidRPr="00E46870" w:rsidRDefault="00E46870" w:rsidP="00FF7722">
      <w:pPr>
        <w:tabs>
          <w:tab w:val="left" w:pos="993"/>
        </w:tabs>
        <w:rPr>
          <w:rFonts w:ascii="BMWTypeRegular" w:hAnsi="BMWTypeRegular"/>
        </w:rPr>
      </w:pPr>
    </w:p>
    <w:p w:rsidR="00E46870" w:rsidRPr="00E46870" w:rsidRDefault="00E46870" w:rsidP="00FF7722">
      <w:pPr>
        <w:tabs>
          <w:tab w:val="left" w:pos="993"/>
        </w:tabs>
        <w:rPr>
          <w:rFonts w:ascii="BMWTypeRegular" w:hAnsi="BMWTypeRegular"/>
        </w:rPr>
      </w:pPr>
    </w:p>
    <w:p w:rsidR="008E5BDC" w:rsidRDefault="008E5BDC">
      <w:pPr>
        <w:rPr>
          <w:rFonts w:ascii="BMWTypeRegular" w:hAnsi="BMWTypeRegular"/>
        </w:rPr>
      </w:pPr>
    </w:p>
    <w:p w:rsidR="00386F51" w:rsidRDefault="00386F51">
      <w:pPr>
        <w:rPr>
          <w:rFonts w:ascii="BMWTypeRegular" w:hAnsi="BMWTypeRegular"/>
        </w:rPr>
      </w:pPr>
    </w:p>
    <w:p w:rsidR="00386F51" w:rsidRPr="006074D9" w:rsidRDefault="00386F51">
      <w:pPr>
        <w:rPr>
          <w:rFonts w:ascii="BMWTypeRegular" w:hAnsi="BMWTypeRegular"/>
        </w:rPr>
      </w:pPr>
    </w:p>
    <w:p w:rsidR="00AC68BC" w:rsidRDefault="00AC68BC">
      <w:pPr>
        <w:rPr>
          <w:rFonts w:ascii="BMWTypeRegular" w:hAnsi="BMWTypeRegular"/>
        </w:rPr>
      </w:pPr>
      <w:r>
        <w:rPr>
          <w:rFonts w:ascii="BMWTypeRegular" w:hAnsi="BMWTypeRegular"/>
        </w:rPr>
        <w:br w:type="page"/>
      </w:r>
    </w:p>
    <w:p w:rsidR="00AC68BC" w:rsidRDefault="00AC68BC" w:rsidP="00AC68BC">
      <w:pPr>
        <w:rPr>
          <w:rFonts w:ascii="BMWTypeRegular" w:hAnsi="BMWTypeRegular" w:cstheme="minorBidi"/>
          <w:b/>
          <w:noProof/>
          <w:color w:val="000000" w:themeColor="text1"/>
          <w:szCs w:val="24"/>
        </w:rPr>
      </w:pPr>
    </w:p>
    <w:p w:rsidR="00AC68BC" w:rsidRPr="00284925" w:rsidRDefault="00EA10B8" w:rsidP="00AC68BC">
      <w:pPr>
        <w:rPr>
          <w:rFonts w:cstheme="minorBidi"/>
          <w:b/>
          <w:caps/>
          <w:color w:val="000000" w:themeColor="text1"/>
          <w:kern w:val="16"/>
          <w:szCs w:val="24"/>
        </w:rPr>
      </w:pPr>
      <w:r>
        <w:rPr>
          <w:rFonts w:ascii="BMWTypeRegular" w:hAnsi="BMWTypeRegular" w:cstheme="minorBidi"/>
          <w:b/>
          <w:noProof/>
          <w:color w:val="000000" w:themeColor="text1"/>
          <w:szCs w:val="24"/>
        </w:rPr>
        <w:t xml:space="preserve">KONTAKTPERSONEN/ </w:t>
      </w:r>
      <w:r w:rsidRPr="00EA10B8">
        <w:rPr>
          <w:rFonts w:ascii="BMWTypeRegular" w:hAnsi="BMWTypeRegular" w:cstheme="minorBidi"/>
          <w:b/>
          <w:noProof/>
          <w:color w:val="0070C0"/>
          <w:szCs w:val="24"/>
        </w:rPr>
        <w:t>CONTACT PERSON</w:t>
      </w:r>
    </w:p>
    <w:p w:rsidR="00AC68BC" w:rsidRDefault="00AC68BC" w:rsidP="00AC68BC">
      <w:pPr>
        <w:rPr>
          <w:rFonts w:ascii="BMWTypeRegular" w:hAnsi="BMWTypeRegular" w:cstheme="minorBidi"/>
          <w:b/>
          <w:noProof/>
          <w:color w:val="000000" w:themeColor="text1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2"/>
        <w:gridCol w:w="993"/>
        <w:gridCol w:w="3119"/>
        <w:gridCol w:w="3261"/>
      </w:tblGrid>
      <w:tr w:rsidR="00EA10B8" w:rsidRPr="00EA10B8" w:rsidTr="00EA10B8">
        <w:tc>
          <w:tcPr>
            <w:tcW w:w="2692" w:type="dxa"/>
          </w:tcPr>
          <w:p w:rsidR="00EA10B8" w:rsidRPr="00EA10B8" w:rsidRDefault="00EA10B8" w:rsidP="00AC68BC">
            <w:pPr>
              <w:pStyle w:val="xl47"/>
              <w:pBdr>
                <w:left w:val="none" w:sz="0" w:space="0" w:color="auto"/>
                <w:right w:val="none" w:sz="0" w:space="0" w:color="auto"/>
              </w:pBdr>
              <w:autoSpaceDE w:val="0"/>
              <w:autoSpaceDN w:val="0"/>
              <w:adjustRightInd w:val="0"/>
              <w:spacing w:before="0" w:beforeAutospacing="0" w:after="0" w:afterAutospacing="0"/>
              <w:textAlignment w:val="auto"/>
              <w:rPr>
                <w:rFonts w:ascii="BMWTypeLight" w:eastAsia="Times New Roman" w:hAnsi="BMWTypeLight" w:cs="Times New Roman"/>
                <w:b/>
                <w:szCs w:val="20"/>
                <w:lang w:val="de-DE"/>
              </w:rPr>
            </w:pPr>
            <w:r w:rsidRPr="00EA10B8">
              <w:rPr>
                <w:rFonts w:ascii="BMWTypeRegular" w:eastAsia="Times New Roman" w:hAnsi="BMWTypeRegular" w:cstheme="minorBidi"/>
                <w:b/>
                <w:noProof/>
                <w:color w:val="000000" w:themeColor="text1"/>
                <w:sz w:val="20"/>
                <w:szCs w:val="24"/>
                <w:lang w:val="de-DE"/>
              </w:rPr>
              <w:t xml:space="preserve">Werk/ </w:t>
            </w:r>
            <w:r w:rsidRPr="00EA10B8">
              <w:rPr>
                <w:rFonts w:ascii="BMWTypeRegular" w:eastAsia="Times New Roman" w:hAnsi="BMWTypeRegular" w:cstheme="minorBidi"/>
                <w:b/>
                <w:noProof/>
                <w:color w:val="0070C0"/>
                <w:sz w:val="20"/>
                <w:szCs w:val="24"/>
                <w:lang w:val="de-DE"/>
              </w:rPr>
              <w:t>Plant</w:t>
            </w:r>
          </w:p>
        </w:tc>
        <w:tc>
          <w:tcPr>
            <w:tcW w:w="993" w:type="dxa"/>
          </w:tcPr>
          <w:p w:rsidR="00EA10B8" w:rsidRPr="00EA10B8" w:rsidRDefault="00EA10B8" w:rsidP="00AC68BC">
            <w:pPr>
              <w:rPr>
                <w:b/>
                <w:sz w:val="18"/>
              </w:rPr>
            </w:pPr>
          </w:p>
        </w:tc>
        <w:tc>
          <w:tcPr>
            <w:tcW w:w="3119" w:type="dxa"/>
          </w:tcPr>
          <w:p w:rsidR="00EA10B8" w:rsidRPr="00EA10B8" w:rsidRDefault="00EA10B8" w:rsidP="00AC68BC">
            <w:pPr>
              <w:rPr>
                <w:rFonts w:ascii="BMWTypeRegular" w:hAnsi="BMWTypeRegular" w:cstheme="minorBidi"/>
                <w:b/>
                <w:noProof/>
                <w:color w:val="000000" w:themeColor="text1"/>
                <w:szCs w:val="24"/>
              </w:rPr>
            </w:pPr>
            <w:r w:rsidRPr="00EA10B8">
              <w:rPr>
                <w:rFonts w:ascii="BMWTypeRegular" w:hAnsi="BMWTypeRegular" w:cstheme="minorBidi"/>
                <w:b/>
                <w:noProof/>
                <w:color w:val="000000" w:themeColor="text1"/>
                <w:szCs w:val="24"/>
              </w:rPr>
              <w:t xml:space="preserve">Name/ </w:t>
            </w:r>
            <w:r w:rsidRPr="00EA10B8">
              <w:rPr>
                <w:rFonts w:ascii="BMWTypeRegular" w:hAnsi="BMWTypeRegular" w:cstheme="minorBidi"/>
                <w:b/>
                <w:noProof/>
                <w:color w:val="0070C0"/>
                <w:szCs w:val="24"/>
              </w:rPr>
              <w:t>Name</w:t>
            </w:r>
          </w:p>
        </w:tc>
        <w:tc>
          <w:tcPr>
            <w:tcW w:w="3260" w:type="dxa"/>
          </w:tcPr>
          <w:p w:rsidR="00EA10B8" w:rsidRPr="00EA10B8" w:rsidRDefault="00EA10B8" w:rsidP="00AC68BC">
            <w:pPr>
              <w:rPr>
                <w:rFonts w:ascii="BMWTypeRegular" w:hAnsi="BMWTypeRegular" w:cstheme="minorBidi"/>
                <w:b/>
                <w:noProof/>
                <w:color w:val="000000" w:themeColor="text1"/>
                <w:szCs w:val="24"/>
              </w:rPr>
            </w:pPr>
            <w:r w:rsidRPr="00EA10B8">
              <w:rPr>
                <w:rFonts w:ascii="BMWTypeRegular" w:hAnsi="BMWTypeRegular" w:cstheme="minorBidi"/>
                <w:b/>
                <w:noProof/>
                <w:color w:val="000000" w:themeColor="text1"/>
                <w:szCs w:val="24"/>
              </w:rPr>
              <w:t xml:space="preserve">Tel./ </w:t>
            </w:r>
            <w:r w:rsidRPr="00EA10B8">
              <w:rPr>
                <w:rFonts w:ascii="BMWTypeRegular" w:hAnsi="BMWTypeRegular" w:cstheme="minorBidi"/>
                <w:b/>
                <w:noProof/>
                <w:color w:val="0070C0"/>
                <w:szCs w:val="24"/>
              </w:rPr>
              <w:t>Phone</w:t>
            </w:r>
          </w:p>
        </w:tc>
      </w:tr>
      <w:tr w:rsidR="00AC68BC" w:rsidRPr="00EA10B8" w:rsidTr="00EA10B8">
        <w:tc>
          <w:tcPr>
            <w:tcW w:w="2692" w:type="dxa"/>
          </w:tcPr>
          <w:p w:rsidR="00AC68BC" w:rsidRPr="005E29D7" w:rsidRDefault="00AC68BC" w:rsidP="005E29D7">
            <w:pPr>
              <w:rPr>
                <w:lang w:val="en-US"/>
              </w:rPr>
            </w:pPr>
            <w:proofErr w:type="spellStart"/>
            <w:r w:rsidRPr="005E29D7">
              <w:rPr>
                <w:lang w:val="en-US"/>
              </w:rPr>
              <w:t>Werk</w:t>
            </w:r>
            <w:proofErr w:type="spellEnd"/>
            <w:r w:rsidRPr="005E29D7">
              <w:rPr>
                <w:lang w:val="en-US"/>
              </w:rPr>
              <w:t xml:space="preserve">/Factory FIZ:              </w:t>
            </w:r>
          </w:p>
        </w:tc>
        <w:tc>
          <w:tcPr>
            <w:tcW w:w="993" w:type="dxa"/>
          </w:tcPr>
          <w:p w:rsidR="00AC68BC" w:rsidRPr="00EA10B8" w:rsidRDefault="00AC68BC" w:rsidP="00AC68BC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AC68BC" w:rsidRPr="00EA10B8" w:rsidRDefault="00AC68BC" w:rsidP="00EA10B8">
            <w:pPr>
              <w:rPr>
                <w:lang w:val="en-US"/>
              </w:rPr>
            </w:pPr>
            <w:r w:rsidRPr="00EA10B8">
              <w:rPr>
                <w:lang w:val="en-US"/>
              </w:rPr>
              <w:t xml:space="preserve">Hr./Mr. </w:t>
            </w:r>
            <w:r w:rsidR="00E50013">
              <w:rPr>
                <w:lang w:val="en-US"/>
              </w:rPr>
              <w:t>Brauner</w:t>
            </w:r>
          </w:p>
        </w:tc>
        <w:tc>
          <w:tcPr>
            <w:tcW w:w="3261" w:type="dxa"/>
          </w:tcPr>
          <w:p w:rsidR="00AC68BC" w:rsidRPr="00EA10B8" w:rsidRDefault="00EA10B8" w:rsidP="00E50013">
            <w:pPr>
              <w:rPr>
                <w:lang w:val="en-US"/>
              </w:rPr>
            </w:pPr>
            <w:r w:rsidRPr="00EA10B8">
              <w:rPr>
                <w:lang w:val="en-US"/>
              </w:rPr>
              <w:t xml:space="preserve">+ </w:t>
            </w:r>
            <w:r w:rsidR="00AC68BC" w:rsidRPr="00EA10B8">
              <w:rPr>
                <w:lang w:val="en-US"/>
              </w:rPr>
              <w:t>49(0)89-</w:t>
            </w:r>
            <w:r w:rsidR="00E50013">
              <w:rPr>
                <w:lang w:val="en-US"/>
              </w:rPr>
              <w:t>382-48986</w:t>
            </w:r>
          </w:p>
        </w:tc>
      </w:tr>
      <w:tr w:rsidR="00AC68BC" w:rsidTr="00EA10B8">
        <w:tc>
          <w:tcPr>
            <w:tcW w:w="2692" w:type="dxa"/>
          </w:tcPr>
          <w:p w:rsidR="00AC68BC" w:rsidRPr="00EA10B8" w:rsidRDefault="00AC68BC" w:rsidP="00AC68BC">
            <w:pPr>
              <w:rPr>
                <w:lang w:val="en-US"/>
              </w:rPr>
            </w:pPr>
            <w:proofErr w:type="spellStart"/>
            <w:r w:rsidRPr="00EA10B8">
              <w:rPr>
                <w:lang w:val="en-US"/>
              </w:rPr>
              <w:t>Werk</w:t>
            </w:r>
            <w:proofErr w:type="spellEnd"/>
            <w:r w:rsidRPr="00EA10B8">
              <w:rPr>
                <w:lang w:val="en-US"/>
              </w:rPr>
              <w:t xml:space="preserve">/Factory </w:t>
            </w:r>
            <w:proofErr w:type="spellStart"/>
            <w:r w:rsidRPr="00EA10B8">
              <w:rPr>
                <w:lang w:val="en-US"/>
              </w:rPr>
              <w:t>München</w:t>
            </w:r>
            <w:proofErr w:type="spellEnd"/>
            <w:r w:rsidRPr="00EA10B8">
              <w:rPr>
                <w:lang w:val="en-US"/>
              </w:rPr>
              <w:t>:</w:t>
            </w:r>
          </w:p>
        </w:tc>
        <w:tc>
          <w:tcPr>
            <w:tcW w:w="993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>W1</w:t>
            </w:r>
          </w:p>
        </w:tc>
        <w:tc>
          <w:tcPr>
            <w:tcW w:w="3119" w:type="dxa"/>
          </w:tcPr>
          <w:p w:rsidR="00AC68BC" w:rsidRPr="00EA10B8" w:rsidRDefault="00AC68BC" w:rsidP="00EA10B8">
            <w:r w:rsidRPr="00EA10B8">
              <w:rPr>
                <w:lang w:val="en-US"/>
              </w:rPr>
              <w:t xml:space="preserve">Hr./Mr. </w:t>
            </w:r>
            <w:r w:rsidR="009418A1">
              <w:rPr>
                <w:lang w:val="en-US"/>
              </w:rPr>
              <w:t>Ebertz</w:t>
            </w:r>
          </w:p>
        </w:tc>
        <w:tc>
          <w:tcPr>
            <w:tcW w:w="3261" w:type="dxa"/>
          </w:tcPr>
          <w:p w:rsidR="00AC68BC" w:rsidRPr="00EA10B8" w:rsidRDefault="009418A1" w:rsidP="00AC68BC">
            <w:r>
              <w:t>+ 49(0)89-382-24336</w:t>
            </w:r>
          </w:p>
        </w:tc>
      </w:tr>
      <w:tr w:rsidR="00AC68BC" w:rsidTr="00EA10B8">
        <w:tc>
          <w:tcPr>
            <w:tcW w:w="2692" w:type="dxa"/>
          </w:tcPr>
          <w:p w:rsidR="00AC68BC" w:rsidRPr="00EA10B8" w:rsidRDefault="00AC68BC" w:rsidP="00AC68BC">
            <w:r w:rsidRPr="00EA10B8">
              <w:t xml:space="preserve">Werk/Factory Dingolfing:   </w:t>
            </w:r>
          </w:p>
        </w:tc>
        <w:tc>
          <w:tcPr>
            <w:tcW w:w="993" w:type="dxa"/>
          </w:tcPr>
          <w:p w:rsidR="00AC68BC" w:rsidRPr="00EA10B8" w:rsidRDefault="00AC68BC" w:rsidP="00AC68BC">
            <w:r w:rsidRPr="00EA10B8">
              <w:t>W2</w:t>
            </w:r>
          </w:p>
        </w:tc>
        <w:tc>
          <w:tcPr>
            <w:tcW w:w="3119" w:type="dxa"/>
          </w:tcPr>
          <w:p w:rsidR="00AC68BC" w:rsidRPr="00EA10B8" w:rsidRDefault="00AC68BC" w:rsidP="00EA10B8">
            <w:r w:rsidRPr="00EA10B8">
              <w:t xml:space="preserve">Hr./Mr. </w:t>
            </w:r>
            <w:r w:rsidR="009418A1">
              <w:t>Herold</w:t>
            </w:r>
          </w:p>
        </w:tc>
        <w:tc>
          <w:tcPr>
            <w:tcW w:w="3261" w:type="dxa"/>
          </w:tcPr>
          <w:p w:rsidR="00AC68BC" w:rsidRPr="00EA10B8" w:rsidRDefault="009418A1" w:rsidP="00AC68BC">
            <w:r>
              <w:t>+ 49(0)</w:t>
            </w:r>
            <w:r w:rsidRPr="009418A1">
              <w:t>8731-76-28261</w:t>
            </w:r>
          </w:p>
        </w:tc>
      </w:tr>
      <w:tr w:rsidR="00AC68BC" w:rsidTr="00EA10B8">
        <w:tc>
          <w:tcPr>
            <w:tcW w:w="2692" w:type="dxa"/>
          </w:tcPr>
          <w:p w:rsidR="00AC68BC" w:rsidRPr="00EA10B8" w:rsidRDefault="00AC68BC" w:rsidP="00AC68BC">
            <w:r w:rsidRPr="00EA10B8">
              <w:t xml:space="preserve">Werk/Factory Regensburg:   </w:t>
            </w:r>
          </w:p>
        </w:tc>
        <w:tc>
          <w:tcPr>
            <w:tcW w:w="993" w:type="dxa"/>
          </w:tcPr>
          <w:p w:rsidR="00AC68BC" w:rsidRPr="00EA10B8" w:rsidRDefault="00AC68BC" w:rsidP="00AC68BC">
            <w:r w:rsidRPr="00EA10B8">
              <w:t>W6</w:t>
            </w:r>
          </w:p>
        </w:tc>
        <w:tc>
          <w:tcPr>
            <w:tcW w:w="3119" w:type="dxa"/>
          </w:tcPr>
          <w:p w:rsidR="00AC68BC" w:rsidRPr="00EA10B8" w:rsidRDefault="00AC68BC" w:rsidP="00EA10B8">
            <w:r w:rsidRPr="00EA10B8">
              <w:t xml:space="preserve">Hr./Mr. </w:t>
            </w:r>
          </w:p>
        </w:tc>
        <w:tc>
          <w:tcPr>
            <w:tcW w:w="3261" w:type="dxa"/>
          </w:tcPr>
          <w:p w:rsidR="00AC68BC" w:rsidRPr="00351C7B" w:rsidRDefault="00AC68BC" w:rsidP="00AC68BC"/>
        </w:tc>
      </w:tr>
      <w:tr w:rsidR="00AC68BC" w:rsidRPr="009D056B" w:rsidTr="00EA10B8">
        <w:tc>
          <w:tcPr>
            <w:tcW w:w="2692" w:type="dxa"/>
          </w:tcPr>
          <w:p w:rsidR="00AC68BC" w:rsidRPr="00EA10B8" w:rsidRDefault="00AC68BC" w:rsidP="00AC68BC">
            <w:pPr>
              <w:rPr>
                <w:lang w:val="en-US"/>
              </w:rPr>
            </w:pPr>
            <w:proofErr w:type="spellStart"/>
            <w:r w:rsidRPr="00EA10B8">
              <w:rPr>
                <w:lang w:val="en-US"/>
              </w:rPr>
              <w:t>Werk</w:t>
            </w:r>
            <w:proofErr w:type="spellEnd"/>
            <w:r w:rsidRPr="00EA10B8">
              <w:rPr>
                <w:lang w:val="en-US"/>
              </w:rPr>
              <w:t>/Factory Leipzig:</w:t>
            </w:r>
          </w:p>
        </w:tc>
        <w:tc>
          <w:tcPr>
            <w:tcW w:w="993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>W7</w:t>
            </w:r>
          </w:p>
        </w:tc>
        <w:tc>
          <w:tcPr>
            <w:tcW w:w="3119" w:type="dxa"/>
          </w:tcPr>
          <w:p w:rsidR="00AC68BC" w:rsidRPr="00EA10B8" w:rsidRDefault="00EA10B8" w:rsidP="00EA10B8">
            <w:pPr>
              <w:rPr>
                <w:lang w:val="en-US"/>
              </w:rPr>
            </w:pPr>
            <w:r>
              <w:rPr>
                <w:lang w:val="en-US"/>
              </w:rPr>
              <w:t xml:space="preserve">Hr./Mr. </w:t>
            </w:r>
          </w:p>
        </w:tc>
        <w:tc>
          <w:tcPr>
            <w:tcW w:w="3261" w:type="dxa"/>
          </w:tcPr>
          <w:p w:rsidR="00AC68BC" w:rsidRPr="00EA10B8" w:rsidRDefault="00AC68BC" w:rsidP="00AC68BC">
            <w:pPr>
              <w:rPr>
                <w:lang w:val="en-US"/>
              </w:rPr>
            </w:pPr>
          </w:p>
        </w:tc>
      </w:tr>
      <w:tr w:rsidR="00AC68BC" w:rsidRPr="009D056B" w:rsidTr="00EA10B8">
        <w:tc>
          <w:tcPr>
            <w:tcW w:w="2692" w:type="dxa"/>
          </w:tcPr>
          <w:p w:rsidR="00AC68BC" w:rsidRPr="00EA10B8" w:rsidRDefault="00AC68BC" w:rsidP="00AC68BC">
            <w:pPr>
              <w:rPr>
                <w:lang w:val="en-US"/>
              </w:rPr>
            </w:pPr>
            <w:proofErr w:type="spellStart"/>
            <w:r w:rsidRPr="00EA10B8">
              <w:rPr>
                <w:lang w:val="en-US"/>
              </w:rPr>
              <w:t>Werk</w:t>
            </w:r>
            <w:proofErr w:type="spellEnd"/>
            <w:r w:rsidRPr="00EA10B8">
              <w:rPr>
                <w:lang w:val="en-US"/>
              </w:rPr>
              <w:t>/Factory Rosslyn:</w:t>
            </w:r>
          </w:p>
        </w:tc>
        <w:tc>
          <w:tcPr>
            <w:tcW w:w="993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>W9</w:t>
            </w:r>
          </w:p>
        </w:tc>
        <w:tc>
          <w:tcPr>
            <w:tcW w:w="3119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 xml:space="preserve">Hr./Mr. </w:t>
            </w:r>
          </w:p>
        </w:tc>
        <w:tc>
          <w:tcPr>
            <w:tcW w:w="3261" w:type="dxa"/>
          </w:tcPr>
          <w:p w:rsidR="00AC68BC" w:rsidRPr="00EA10B8" w:rsidRDefault="00AC68BC" w:rsidP="00AC68BC">
            <w:pPr>
              <w:rPr>
                <w:lang w:val="en-US"/>
              </w:rPr>
            </w:pPr>
          </w:p>
        </w:tc>
      </w:tr>
      <w:tr w:rsidR="00AC68BC" w:rsidRPr="009D056B" w:rsidTr="00EA10B8">
        <w:tc>
          <w:tcPr>
            <w:tcW w:w="2692" w:type="dxa"/>
          </w:tcPr>
          <w:p w:rsidR="00AC68BC" w:rsidRPr="00EA10B8" w:rsidRDefault="00AC68BC" w:rsidP="00AC68BC">
            <w:pPr>
              <w:rPr>
                <w:lang w:val="en-US"/>
              </w:rPr>
            </w:pPr>
            <w:proofErr w:type="spellStart"/>
            <w:r w:rsidRPr="00EA10B8">
              <w:rPr>
                <w:lang w:val="en-US"/>
              </w:rPr>
              <w:t>Werk</w:t>
            </w:r>
            <w:proofErr w:type="spellEnd"/>
            <w:r w:rsidRPr="00EA10B8">
              <w:rPr>
                <w:lang w:val="en-US"/>
              </w:rPr>
              <w:t>/Factory Spartanburg:</w:t>
            </w:r>
          </w:p>
        </w:tc>
        <w:tc>
          <w:tcPr>
            <w:tcW w:w="993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>W10</w:t>
            </w:r>
          </w:p>
        </w:tc>
        <w:tc>
          <w:tcPr>
            <w:tcW w:w="3119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 xml:space="preserve">Hr./Mr. </w:t>
            </w:r>
          </w:p>
        </w:tc>
        <w:tc>
          <w:tcPr>
            <w:tcW w:w="3261" w:type="dxa"/>
          </w:tcPr>
          <w:p w:rsidR="00AC68BC" w:rsidRPr="00EA10B8" w:rsidRDefault="00AC68BC" w:rsidP="00AC68BC">
            <w:pPr>
              <w:rPr>
                <w:lang w:val="en-US"/>
              </w:rPr>
            </w:pPr>
          </w:p>
        </w:tc>
      </w:tr>
      <w:tr w:rsidR="00AC68BC" w:rsidRPr="009D056B" w:rsidTr="00EA10B8">
        <w:tc>
          <w:tcPr>
            <w:tcW w:w="2692" w:type="dxa"/>
          </w:tcPr>
          <w:p w:rsidR="00AC68BC" w:rsidRPr="00EA10B8" w:rsidRDefault="00AC68BC" w:rsidP="00AC68BC">
            <w:pPr>
              <w:rPr>
                <w:lang w:val="en-US"/>
              </w:rPr>
            </w:pPr>
            <w:proofErr w:type="spellStart"/>
            <w:r w:rsidRPr="00EA10B8">
              <w:rPr>
                <w:lang w:val="en-US"/>
              </w:rPr>
              <w:t>Werk</w:t>
            </w:r>
            <w:proofErr w:type="spellEnd"/>
            <w:r w:rsidRPr="00EA10B8">
              <w:rPr>
                <w:lang w:val="en-US"/>
              </w:rPr>
              <w:t>/Factory China:</w:t>
            </w:r>
          </w:p>
        </w:tc>
        <w:tc>
          <w:tcPr>
            <w:tcW w:w="993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>W19</w:t>
            </w:r>
          </w:p>
        </w:tc>
        <w:tc>
          <w:tcPr>
            <w:tcW w:w="3119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 xml:space="preserve">Hr./Mr. </w:t>
            </w:r>
          </w:p>
        </w:tc>
        <w:tc>
          <w:tcPr>
            <w:tcW w:w="3261" w:type="dxa"/>
          </w:tcPr>
          <w:p w:rsidR="00AC68BC" w:rsidRPr="00EA10B8" w:rsidRDefault="00AC68BC" w:rsidP="00AC68BC">
            <w:pPr>
              <w:rPr>
                <w:lang w:val="en-US"/>
              </w:rPr>
            </w:pPr>
          </w:p>
        </w:tc>
      </w:tr>
      <w:tr w:rsidR="00AC68BC" w:rsidRPr="009D056B" w:rsidTr="00EA10B8">
        <w:tc>
          <w:tcPr>
            <w:tcW w:w="2692" w:type="dxa"/>
          </w:tcPr>
          <w:p w:rsidR="00AC68BC" w:rsidRPr="00EA10B8" w:rsidRDefault="00AC68BC" w:rsidP="00AC68BC">
            <w:pPr>
              <w:rPr>
                <w:lang w:val="en-US"/>
              </w:rPr>
            </w:pPr>
            <w:proofErr w:type="spellStart"/>
            <w:r w:rsidRPr="00EA10B8">
              <w:rPr>
                <w:lang w:val="en-US"/>
              </w:rPr>
              <w:t>Werk</w:t>
            </w:r>
            <w:proofErr w:type="spellEnd"/>
            <w:r w:rsidRPr="00EA10B8">
              <w:rPr>
                <w:lang w:val="en-US"/>
              </w:rPr>
              <w:t>/Factory Oxford:</w:t>
            </w:r>
          </w:p>
        </w:tc>
        <w:tc>
          <w:tcPr>
            <w:tcW w:w="993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>W34</w:t>
            </w:r>
          </w:p>
        </w:tc>
        <w:tc>
          <w:tcPr>
            <w:tcW w:w="3119" w:type="dxa"/>
          </w:tcPr>
          <w:p w:rsidR="00AC68BC" w:rsidRPr="00EA10B8" w:rsidRDefault="00AC68BC" w:rsidP="00AC68BC">
            <w:pPr>
              <w:rPr>
                <w:lang w:val="en-US"/>
              </w:rPr>
            </w:pPr>
            <w:r w:rsidRPr="00EA10B8">
              <w:rPr>
                <w:lang w:val="en-US"/>
              </w:rPr>
              <w:t xml:space="preserve">Hr./Mr. </w:t>
            </w:r>
          </w:p>
        </w:tc>
        <w:tc>
          <w:tcPr>
            <w:tcW w:w="3261" w:type="dxa"/>
          </w:tcPr>
          <w:p w:rsidR="00AC68BC" w:rsidRPr="00EA10B8" w:rsidRDefault="00AC68BC" w:rsidP="00AC68BC">
            <w:pPr>
              <w:rPr>
                <w:lang w:val="en-US"/>
              </w:rPr>
            </w:pPr>
          </w:p>
        </w:tc>
      </w:tr>
    </w:tbl>
    <w:p w:rsidR="00AC68BC" w:rsidRDefault="00AC68BC" w:rsidP="00AC68BC">
      <w:pPr>
        <w:rPr>
          <w:rFonts w:ascii="BMWTypeRegular" w:hAnsi="BMWTypeRegular" w:cstheme="minorBidi"/>
          <w:b/>
          <w:noProof/>
          <w:color w:val="000000" w:themeColor="text1"/>
          <w:szCs w:val="24"/>
        </w:rPr>
      </w:pPr>
    </w:p>
    <w:p w:rsidR="00AC68BC" w:rsidRDefault="00AC68BC" w:rsidP="00AC68BC">
      <w:pPr>
        <w:rPr>
          <w:rFonts w:ascii="BMWTypeRegular" w:hAnsi="BMWTypeRegular" w:cstheme="minorBidi"/>
          <w:b/>
          <w:noProof/>
          <w:color w:val="000000" w:themeColor="text1"/>
          <w:szCs w:val="24"/>
        </w:rPr>
      </w:pPr>
    </w:p>
    <w:p w:rsidR="00AC68BC" w:rsidRPr="00284925" w:rsidRDefault="00AC68BC" w:rsidP="00AC68BC">
      <w:pPr>
        <w:rPr>
          <w:rFonts w:cstheme="minorBidi"/>
          <w:b/>
          <w:caps/>
          <w:color w:val="000000" w:themeColor="text1"/>
          <w:kern w:val="16"/>
          <w:szCs w:val="24"/>
        </w:rPr>
      </w:pPr>
      <w:r w:rsidRPr="00284925">
        <w:rPr>
          <w:rFonts w:ascii="BMWTypeRegular" w:hAnsi="BMWTypeRegular" w:cstheme="minorBidi"/>
          <w:b/>
          <w:noProof/>
          <w:color w:val="000000" w:themeColor="text1"/>
          <w:szCs w:val="24"/>
        </w:rPr>
        <w:t>ABKÜRZUNGEN UND BEGRIFFE</w:t>
      </w:r>
    </w:p>
    <w:p w:rsidR="00AC68BC" w:rsidRPr="006074D9" w:rsidRDefault="00AC68BC" w:rsidP="00AC68BC"/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518"/>
        <w:gridCol w:w="7513"/>
      </w:tblGrid>
      <w:tr w:rsidR="00AC68BC" w:rsidRPr="006074D9" w:rsidTr="00AC68BC">
        <w:tc>
          <w:tcPr>
            <w:tcW w:w="2518" w:type="dxa"/>
          </w:tcPr>
          <w:p w:rsidR="00AC68BC" w:rsidRPr="006074D9" w:rsidRDefault="00AC68BC" w:rsidP="00AC68BC">
            <w:r w:rsidRPr="006074D9">
              <w:t>Abkürzung oder Begriff</w:t>
            </w:r>
          </w:p>
        </w:tc>
        <w:tc>
          <w:tcPr>
            <w:tcW w:w="7513" w:type="dxa"/>
          </w:tcPr>
          <w:p w:rsidR="00AC68BC" w:rsidRPr="006074D9" w:rsidRDefault="00AC68BC" w:rsidP="00AC68BC">
            <w:r w:rsidRPr="006074D9">
              <w:t>Erklärung</w:t>
            </w:r>
          </w:p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  <w:tr w:rsidR="00AC68BC" w:rsidRPr="006074D9" w:rsidTr="00AC68BC">
        <w:tc>
          <w:tcPr>
            <w:tcW w:w="2518" w:type="dxa"/>
          </w:tcPr>
          <w:p w:rsidR="00AC68BC" w:rsidRPr="006074D9" w:rsidRDefault="00AC68BC" w:rsidP="00AC68BC"/>
        </w:tc>
        <w:tc>
          <w:tcPr>
            <w:tcW w:w="7513" w:type="dxa"/>
          </w:tcPr>
          <w:p w:rsidR="00AC68BC" w:rsidRPr="006074D9" w:rsidRDefault="00AC68BC" w:rsidP="00AC68BC"/>
        </w:tc>
      </w:tr>
    </w:tbl>
    <w:p w:rsidR="00AC68BC" w:rsidRPr="006074D9" w:rsidRDefault="00AC68BC" w:rsidP="00AC68BC">
      <w:pPr>
        <w:rPr>
          <w:b/>
        </w:rPr>
      </w:pPr>
    </w:p>
    <w:p w:rsidR="00AC68BC" w:rsidRPr="006074D9" w:rsidRDefault="00AC68BC" w:rsidP="00AC68BC">
      <w:pPr>
        <w:rPr>
          <w:b/>
        </w:rPr>
      </w:pPr>
    </w:p>
    <w:p w:rsidR="00AC68BC" w:rsidRPr="006074D9" w:rsidRDefault="00AC68BC" w:rsidP="00AC68BC">
      <w:pPr>
        <w:rPr>
          <w:b/>
        </w:rPr>
      </w:pPr>
    </w:p>
    <w:p w:rsidR="00AC68BC" w:rsidRPr="006074D9" w:rsidRDefault="00AC68BC" w:rsidP="00AC68BC">
      <w:pPr>
        <w:rPr>
          <w:b/>
        </w:rPr>
      </w:pPr>
    </w:p>
    <w:p w:rsidR="00AC68BC" w:rsidRPr="00D928EE" w:rsidRDefault="00AC68BC" w:rsidP="00AC68BC">
      <w:pPr>
        <w:rPr>
          <w:rFonts w:cstheme="minorBidi"/>
          <w:b/>
          <w:caps/>
          <w:color w:val="0070C0"/>
          <w:kern w:val="16"/>
          <w:szCs w:val="24"/>
        </w:rPr>
      </w:pPr>
      <w:r w:rsidRPr="00D928EE">
        <w:rPr>
          <w:rFonts w:ascii="BMWTypeRegular" w:hAnsi="BMWTypeRegular" w:cstheme="minorBidi"/>
          <w:b/>
          <w:color w:val="0070C0"/>
          <w:szCs w:val="24"/>
          <w:lang w:val="en-US"/>
        </w:rPr>
        <w:t>ABBREVIATIONS AND TERMS</w:t>
      </w:r>
    </w:p>
    <w:p w:rsidR="00AC68BC" w:rsidRPr="00D928EE" w:rsidRDefault="00AC68BC" w:rsidP="00AC68BC">
      <w:pPr>
        <w:rPr>
          <w:rFonts w:cstheme="minorBidi"/>
          <w:color w:val="0070C0"/>
          <w:szCs w:val="24"/>
        </w:rPr>
      </w:pPr>
    </w:p>
    <w:tbl>
      <w:tblPr>
        <w:tblStyle w:val="Tabellenraster"/>
        <w:tblW w:w="10031" w:type="dxa"/>
        <w:tblLayout w:type="fixed"/>
        <w:tblLook w:val="04A0" w:firstRow="1" w:lastRow="0" w:firstColumn="1" w:lastColumn="0" w:noHBand="0" w:noVBand="1"/>
      </w:tblPr>
      <w:tblGrid>
        <w:gridCol w:w="2518"/>
        <w:gridCol w:w="7513"/>
      </w:tblGrid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  <w:r w:rsidRPr="00D928EE">
              <w:rPr>
                <w:rFonts w:cstheme="minorBidi"/>
                <w:color w:val="0070C0"/>
                <w:szCs w:val="24"/>
                <w:lang w:val="en-US"/>
              </w:rPr>
              <w:t>Abbreviation or term</w:t>
            </w: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  <w:r w:rsidRPr="00D928EE">
              <w:rPr>
                <w:rFonts w:cstheme="minorBidi"/>
                <w:color w:val="0070C0"/>
                <w:szCs w:val="24"/>
                <w:lang w:val="en-US"/>
              </w:rPr>
              <w:t>Explanation</w:t>
            </w: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  <w:tr w:rsidR="00AC68BC" w:rsidRPr="00D928EE" w:rsidTr="00AC68BC">
        <w:tc>
          <w:tcPr>
            <w:tcW w:w="2518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  <w:tc>
          <w:tcPr>
            <w:tcW w:w="7513" w:type="dxa"/>
          </w:tcPr>
          <w:p w:rsidR="00AC68BC" w:rsidRPr="00D928EE" w:rsidRDefault="00AC68BC" w:rsidP="00AC68BC">
            <w:pPr>
              <w:rPr>
                <w:rFonts w:cstheme="minorBidi"/>
                <w:color w:val="0070C0"/>
                <w:szCs w:val="24"/>
              </w:rPr>
            </w:pPr>
          </w:p>
        </w:tc>
      </w:tr>
    </w:tbl>
    <w:p w:rsidR="00AC68BC" w:rsidRPr="00EE036E" w:rsidRDefault="00AC68BC" w:rsidP="00AC68BC">
      <w:pPr>
        <w:rPr>
          <w:rFonts w:cstheme="minorBidi"/>
          <w:b/>
          <w:color w:val="000000" w:themeColor="text1"/>
          <w:szCs w:val="24"/>
        </w:rPr>
      </w:pPr>
    </w:p>
    <w:p w:rsidR="00AC68BC" w:rsidRPr="006074D9" w:rsidRDefault="00AC68BC" w:rsidP="00AC68BC">
      <w:r w:rsidRPr="006074D9">
        <w:rPr>
          <w:b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4961"/>
      </w:tblGrid>
      <w:tr w:rsidR="00A0670E" w:rsidRPr="008120A8" w:rsidTr="00A0670E">
        <w:trPr>
          <w:trHeight w:val="13042"/>
        </w:trPr>
        <w:tc>
          <w:tcPr>
            <w:tcW w:w="4928" w:type="dxa"/>
          </w:tcPr>
          <w:p w:rsidR="00B71950" w:rsidRDefault="00AC68BC" w:rsidP="00BC1AB6">
            <w:pPr>
              <w:pStyle w:val="Verzeichnis1"/>
            </w:pPr>
            <w:r>
              <w:br w:type="page"/>
            </w:r>
            <w:r w:rsidR="00A0670E" w:rsidRPr="008120A8">
              <w:rPr>
                <w:sz w:val="16"/>
                <w:szCs w:val="16"/>
              </w:rPr>
              <w:br w:type="page"/>
            </w:r>
            <w:r w:rsidR="00A0670E" w:rsidRPr="00351C7B">
              <w:rPr>
                <w:sz w:val="24"/>
                <w:szCs w:val="24"/>
              </w:rPr>
              <w:t>Inhaltsverzeichnis</w:t>
            </w:r>
            <w:r w:rsidR="00BB627B">
              <w:rPr>
                <w:sz w:val="24"/>
                <w:szCs w:val="24"/>
                <w:lang w:val="it-IT"/>
              </w:rPr>
              <w:fldChar w:fldCharType="begin"/>
            </w:r>
            <w:r w:rsidR="00BC1AB6" w:rsidRPr="00351C7B">
              <w:rPr>
                <w:sz w:val="24"/>
                <w:szCs w:val="24"/>
                <w:lang w:val="it-IT"/>
              </w:rPr>
              <w:instrText xml:space="preserve"> TOC \h \z \t "Überschrift 1;1;Überschrift 2;2;Überschrift 3;3;Überschrift 4;4" </w:instrText>
            </w:r>
            <w:r w:rsidR="00BB627B">
              <w:rPr>
                <w:sz w:val="24"/>
                <w:szCs w:val="24"/>
                <w:lang w:val="it-IT"/>
              </w:rPr>
              <w:fldChar w:fldCharType="separate"/>
            </w:r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45" w:history="1">
              <w:r w:rsidR="00B71950" w:rsidRPr="00BC6CF5">
                <w:rPr>
                  <w:rStyle w:val="Hyperlink"/>
                  <w:lang w:val="en-US"/>
                </w:rPr>
                <w:t>1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BC6CF5">
                <w:rPr>
                  <w:rStyle w:val="Hyperlink"/>
                </w:rPr>
                <w:t>Anlagendaten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_Toc457547145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5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46" w:history="1">
              <w:r w:rsidR="00B71950" w:rsidRPr="00BC6CF5">
                <w:rPr>
                  <w:rStyle w:val="Hyperlink"/>
                  <w:lang w:val="en-US"/>
                </w:rPr>
                <w:t>2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BC6CF5">
                <w:rPr>
                  <w:rStyle w:val="Hyperlink"/>
                </w:rPr>
                <w:t>Voraussetzungen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_Toc457547146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5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47" w:history="1">
              <w:r w:rsidR="00B71950" w:rsidRPr="00BC6CF5">
                <w:rPr>
                  <w:rStyle w:val="Hyperlink"/>
                  <w:lang w:val="en-US"/>
                </w:rPr>
                <w:t>3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BC6CF5">
                <w:rPr>
                  <w:rStyle w:val="Hyperlink"/>
                </w:rPr>
                <w:t>Hardware Informationen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_Toc457547147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5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48" w:history="1">
              <w:r w:rsidR="00B71950" w:rsidRPr="00BC6CF5">
                <w:rPr>
                  <w:rStyle w:val="Hyperlink"/>
                  <w:lang w:val="en-US"/>
                </w:rPr>
                <w:t>4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BC6CF5">
                <w:rPr>
                  <w:rStyle w:val="Hyperlink"/>
                </w:rPr>
                <w:t>Protokollanalyse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_Toc457547148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5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49" w:history="1">
              <w:r w:rsidR="00B71950" w:rsidRPr="00BC6CF5">
                <w:rPr>
                  <w:rStyle w:val="Hyperlink"/>
                  <w:lang w:val="en-US"/>
                </w:rPr>
                <w:t>5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BC6CF5">
                <w:rPr>
                  <w:rStyle w:val="Hyperlink"/>
                </w:rPr>
                <w:t>EMV Betrachtung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_Toc457547149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6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A0670E" w:rsidRPr="008120A8" w:rsidRDefault="00BB627B" w:rsidP="00BC1AB6">
            <w:pPr>
              <w:pStyle w:val="Verzeichnis1"/>
              <w:rPr>
                <w:iCs/>
                <w:sz w:val="16"/>
                <w:szCs w:val="16"/>
              </w:rPr>
            </w:pPr>
            <w:r>
              <w:rPr>
                <w:sz w:val="16"/>
                <w:szCs w:val="16"/>
                <w:lang w:val="it-IT"/>
              </w:rPr>
              <w:fldChar w:fldCharType="end"/>
            </w:r>
          </w:p>
        </w:tc>
        <w:tc>
          <w:tcPr>
            <w:tcW w:w="4961" w:type="dxa"/>
          </w:tcPr>
          <w:p w:rsidR="00A0670E" w:rsidRPr="00351C7B" w:rsidRDefault="00A0670E" w:rsidP="00D9319B">
            <w:pPr>
              <w:pStyle w:val="Verzeichnis1"/>
              <w:rPr>
                <w:color w:val="0070C0"/>
                <w:sz w:val="24"/>
                <w:szCs w:val="24"/>
              </w:rPr>
            </w:pPr>
            <w:r w:rsidRPr="00351C7B">
              <w:rPr>
                <w:color w:val="0070C0"/>
                <w:sz w:val="24"/>
                <w:szCs w:val="24"/>
              </w:rPr>
              <w:t xml:space="preserve">table </w:t>
            </w:r>
            <w:r w:rsidR="00351C7B">
              <w:rPr>
                <w:color w:val="0070C0"/>
                <w:sz w:val="24"/>
                <w:szCs w:val="24"/>
              </w:rPr>
              <w:t xml:space="preserve"> </w:t>
            </w:r>
            <w:r w:rsidRPr="00351C7B">
              <w:rPr>
                <w:color w:val="0070C0"/>
                <w:sz w:val="24"/>
                <w:szCs w:val="24"/>
              </w:rPr>
              <w:t>of content</w:t>
            </w:r>
          </w:p>
          <w:p w:rsidR="00B71950" w:rsidRDefault="00BB627B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r w:rsidRPr="005E29D7">
              <w:rPr>
                <w:b w:val="0"/>
                <w:caps w:val="0"/>
                <w:color w:val="0070C0"/>
                <w:sz w:val="16"/>
                <w:szCs w:val="16"/>
              </w:rPr>
              <w:fldChar w:fldCharType="begin"/>
            </w:r>
            <w:r w:rsidR="00EA10B8" w:rsidRPr="005E29D7">
              <w:rPr>
                <w:b w:val="0"/>
                <w:caps w:val="0"/>
                <w:color w:val="0070C0"/>
                <w:sz w:val="16"/>
                <w:szCs w:val="16"/>
              </w:rPr>
              <w:instrText xml:space="preserve"> TOC \h \z \t "1 RE;1;2 RE;2;3 RE;3;4 RE;4" </w:instrText>
            </w:r>
            <w:r w:rsidRPr="005E29D7">
              <w:rPr>
                <w:b w:val="0"/>
                <w:caps w:val="0"/>
                <w:color w:val="0070C0"/>
                <w:sz w:val="16"/>
                <w:szCs w:val="16"/>
              </w:rPr>
              <w:fldChar w:fldCharType="separate"/>
            </w:r>
            <w:hyperlink w:anchor="_Toc457547150" w:history="1">
              <w:r w:rsidR="00B71950" w:rsidRPr="00C94A5A">
                <w:rPr>
                  <w:rStyle w:val="Hyperlink"/>
                </w:rPr>
                <w:t>1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C94A5A">
                <w:rPr>
                  <w:rStyle w:val="Hyperlink"/>
                </w:rPr>
                <w:t>Machine data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_Toc457547150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5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51" w:history="1">
              <w:r w:rsidR="00B71950" w:rsidRPr="00C94A5A">
                <w:rPr>
                  <w:rStyle w:val="Hyperlink"/>
                </w:rPr>
                <w:t>2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C94A5A">
                <w:rPr>
                  <w:rStyle w:val="Hyperlink"/>
                </w:rPr>
                <w:t>Conditions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_Toc457547151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5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52" w:history="1">
              <w:r w:rsidR="00B71950" w:rsidRPr="00C94A5A">
                <w:rPr>
                  <w:rStyle w:val="Hyperlink"/>
                </w:rPr>
                <w:t>3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C94A5A">
                <w:rPr>
                  <w:rStyle w:val="Hyperlink"/>
                </w:rPr>
                <w:t>Hardware information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_Toc457547152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5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53" w:history="1">
              <w:r w:rsidR="00B71950" w:rsidRPr="00C94A5A">
                <w:rPr>
                  <w:rStyle w:val="Hyperlink"/>
                </w:rPr>
                <w:t>4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C94A5A">
                <w:rPr>
                  <w:rStyle w:val="Hyperlink"/>
                </w:rPr>
                <w:t>Protocol Analysis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_Toc457547153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5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B71950" w:rsidRDefault="00B415D7">
            <w:pPr>
              <w:pStyle w:val="Verzeichnis1"/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  <w:lang w:eastAsia="de-DE"/>
              </w:rPr>
            </w:pPr>
            <w:hyperlink w:anchor="_Toc457547154" w:history="1">
              <w:r w:rsidR="00B71950" w:rsidRPr="00C94A5A">
                <w:rPr>
                  <w:rStyle w:val="Hyperlink"/>
                </w:rPr>
                <w:t>5</w:t>
              </w:r>
              <w:r w:rsidR="00B71950">
                <w:rPr>
                  <w:rFonts w:asciiTheme="minorHAnsi" w:eastAsiaTheme="minorEastAsia" w:hAnsiTheme="minorHAnsi" w:cstheme="minorBidi"/>
                  <w:b w:val="0"/>
                  <w:caps w:val="0"/>
                  <w:sz w:val="22"/>
                  <w:szCs w:val="22"/>
                  <w:lang w:eastAsia="de-DE"/>
                </w:rPr>
                <w:tab/>
              </w:r>
              <w:r w:rsidR="00B71950" w:rsidRPr="00C94A5A">
                <w:rPr>
                  <w:rStyle w:val="Hyperlink"/>
                </w:rPr>
                <w:t>EMV Viewing</w:t>
              </w:r>
              <w:r w:rsidR="00B71950">
                <w:rPr>
                  <w:webHidden/>
                </w:rPr>
                <w:tab/>
              </w:r>
              <w:r w:rsidR="00B71950">
                <w:rPr>
                  <w:webHidden/>
                </w:rPr>
                <w:fldChar w:fldCharType="begin"/>
              </w:r>
              <w:r w:rsidR="00B71950">
                <w:rPr>
                  <w:webHidden/>
                </w:rPr>
                <w:instrText xml:space="preserve"> PAGEREF _Toc457547154 \h </w:instrText>
              </w:r>
              <w:r w:rsidR="00B71950">
                <w:rPr>
                  <w:webHidden/>
                </w:rPr>
              </w:r>
              <w:r w:rsidR="00B71950">
                <w:rPr>
                  <w:webHidden/>
                </w:rPr>
                <w:fldChar w:fldCharType="separate"/>
              </w:r>
              <w:r w:rsidR="00B71950">
                <w:rPr>
                  <w:webHidden/>
                </w:rPr>
                <w:t>6</w:t>
              </w:r>
              <w:r w:rsidR="00B71950">
                <w:rPr>
                  <w:webHidden/>
                </w:rPr>
                <w:fldChar w:fldCharType="end"/>
              </w:r>
            </w:hyperlink>
          </w:p>
          <w:p w:rsidR="00A0670E" w:rsidRPr="008120A8" w:rsidRDefault="00BB627B">
            <w:pPr>
              <w:pStyle w:val="Verzeichnis3"/>
              <w:rPr>
                <w:rFonts w:ascii="BMWTypeRegular" w:hAnsi="BMWTypeRegular"/>
                <w:b/>
                <w:bCs/>
                <w:sz w:val="16"/>
                <w:szCs w:val="16"/>
              </w:rPr>
            </w:pPr>
            <w:r w:rsidRPr="005E29D7">
              <w:rPr>
                <w:rFonts w:ascii="BMWTypeRegular" w:hAnsi="BMWTypeRegular"/>
                <w:b/>
                <w:caps/>
                <w:color w:val="0070C0"/>
                <w:sz w:val="16"/>
                <w:szCs w:val="16"/>
                <w:lang w:val="de-DE"/>
              </w:rPr>
              <w:fldChar w:fldCharType="end"/>
            </w:r>
          </w:p>
        </w:tc>
      </w:tr>
    </w:tbl>
    <w:p w:rsidR="00330F3A" w:rsidRPr="006074D9" w:rsidRDefault="00330F3A" w:rsidP="00330F3A">
      <w:pPr>
        <w:numPr>
          <w:ilvl w:val="12"/>
          <w:numId w:val="0"/>
        </w:numPr>
        <w:shd w:val="clear" w:color="auto" w:fill="FFFFFF"/>
        <w:rPr>
          <w:rFonts w:ascii="BMWTypeRegular" w:hAnsi="BMWTypeRegular"/>
        </w:rPr>
      </w:pPr>
    </w:p>
    <w:p w:rsidR="005D50CB" w:rsidRPr="006074D9" w:rsidRDefault="005D50CB" w:rsidP="00330F3A">
      <w:pPr>
        <w:numPr>
          <w:ilvl w:val="12"/>
          <w:numId w:val="0"/>
        </w:numPr>
        <w:shd w:val="clear" w:color="auto" w:fill="FFFFFF"/>
        <w:rPr>
          <w:rFonts w:ascii="BMWTypeRegular" w:hAnsi="BMWTypeRegular"/>
        </w:rPr>
      </w:pPr>
    </w:p>
    <w:p w:rsidR="00F450C9" w:rsidRDefault="00F450C9">
      <w:pPr>
        <w:rPr>
          <w:rFonts w:ascii="BMWTypeRegular" w:hAnsi="BMWTypeRegular" w:cstheme="minorBidi"/>
          <w:b/>
          <w:noProof/>
          <w:color w:val="000000" w:themeColor="text1"/>
          <w:szCs w:val="24"/>
        </w:rPr>
      </w:pPr>
      <w:bookmarkStart w:id="0" w:name="_Toc112035365"/>
      <w:r>
        <w:rPr>
          <w:rFonts w:ascii="BMWTypeRegular" w:hAnsi="BMWTypeRegular" w:cstheme="minorBidi"/>
          <w:b/>
          <w:noProof/>
          <w:color w:val="000000" w:themeColor="text1"/>
          <w:szCs w:val="24"/>
        </w:rPr>
        <w:br w:type="page"/>
      </w:r>
    </w:p>
    <w:tbl>
      <w:tblPr>
        <w:tblW w:w="10122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19"/>
        <w:gridCol w:w="5103"/>
      </w:tblGrid>
      <w:tr w:rsidR="00637546" w:rsidRPr="006074D9" w:rsidTr="00F92BCE">
        <w:trPr>
          <w:trHeight w:val="231"/>
        </w:trPr>
        <w:tc>
          <w:tcPr>
            <w:tcW w:w="5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AF7" w:rsidRPr="00406AF7" w:rsidRDefault="009418A1" w:rsidP="00406AF7">
            <w:pPr>
              <w:pStyle w:val="berschrift1"/>
            </w:pPr>
            <w:bookmarkStart w:id="1" w:name="_Toc457547145"/>
            <w:bookmarkEnd w:id="0"/>
            <w:r>
              <w:t>Anlagendaten</w:t>
            </w:r>
            <w:bookmarkEnd w:id="1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6AF7" w:rsidRPr="00B71950" w:rsidRDefault="00216CF8" w:rsidP="00406AF7">
            <w:pPr>
              <w:pStyle w:val="1RE"/>
              <w:framePr w:wrap="around"/>
              <w:rPr>
                <w:lang w:val="de-DE"/>
              </w:rPr>
            </w:pPr>
            <w:bookmarkStart w:id="2" w:name="_Toc354555337"/>
            <w:bookmarkStart w:id="3" w:name="_Toc457547150"/>
            <w:bookmarkEnd w:id="2"/>
            <w:proofErr w:type="spellStart"/>
            <w:r>
              <w:rPr>
                <w:lang w:val="de-DE"/>
              </w:rPr>
              <w:t>Machine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data</w:t>
            </w:r>
            <w:bookmarkEnd w:id="3"/>
            <w:proofErr w:type="spellEnd"/>
          </w:p>
        </w:tc>
      </w:tr>
      <w:tr w:rsidR="00AB18FC" w:rsidRPr="00CB641B" w:rsidTr="00A7466E">
        <w:trPr>
          <w:trHeight w:val="231"/>
        </w:trPr>
        <w:tc>
          <w:tcPr>
            <w:tcW w:w="10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18FC" w:rsidRDefault="00AB18FC" w:rsidP="00A7466E">
            <w:pPr>
              <w:rPr>
                <w:noProof/>
                <w:lang w:eastAsia="de-DE"/>
              </w:rPr>
            </w:pPr>
          </w:p>
          <w:p w:rsidR="009418A1" w:rsidRPr="009418A1" w:rsidRDefault="009418A1" w:rsidP="009418A1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MWTypeLight" w:hAnsi="BMWTypeLight"/>
                <w:sz w:val="18"/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3049"/>
              <w:gridCol w:w="6949"/>
            </w:tblGrid>
            <w:tr w:rsidR="009418A1" w:rsidTr="00AC036A">
              <w:tc>
                <w:tcPr>
                  <w:tcW w:w="30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  <w:r>
                    <w:rPr>
                      <w:noProof/>
                      <w:lang w:eastAsia="de-DE"/>
                    </w:rPr>
                    <w:t xml:space="preserve">Anlage / </w:t>
                  </w:r>
                  <w:r w:rsidR="00AC036A">
                    <w:rPr>
                      <w:noProof/>
                      <w:color w:val="0070C0"/>
                      <w:lang w:eastAsia="de-DE"/>
                    </w:rPr>
                    <w:t>M</w:t>
                  </w:r>
                  <w:r w:rsidRPr="009418A1">
                    <w:rPr>
                      <w:noProof/>
                      <w:color w:val="0070C0"/>
                      <w:lang w:eastAsia="de-DE"/>
                    </w:rPr>
                    <w:t>achine</w:t>
                  </w:r>
                </w:p>
              </w:tc>
              <w:tc>
                <w:tcPr>
                  <w:tcW w:w="69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</w:p>
              </w:tc>
            </w:tr>
            <w:tr w:rsidR="009418A1" w:rsidTr="00AC036A">
              <w:tc>
                <w:tcPr>
                  <w:tcW w:w="30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  <w:r>
                    <w:rPr>
                      <w:noProof/>
                      <w:lang w:eastAsia="de-DE"/>
                    </w:rPr>
                    <w:t xml:space="preserve">AKZ / </w:t>
                  </w:r>
                  <w:r w:rsidRPr="009418A1">
                    <w:rPr>
                      <w:noProof/>
                      <w:color w:val="0070C0"/>
                      <w:lang w:eastAsia="de-DE"/>
                    </w:rPr>
                    <w:t>AKZ</w:t>
                  </w:r>
                </w:p>
              </w:tc>
              <w:tc>
                <w:tcPr>
                  <w:tcW w:w="69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</w:p>
              </w:tc>
            </w:tr>
            <w:tr w:rsidR="009418A1" w:rsidTr="00AC036A">
              <w:tc>
                <w:tcPr>
                  <w:tcW w:w="30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  <w:r>
                    <w:rPr>
                      <w:noProof/>
                      <w:lang w:eastAsia="de-DE"/>
                    </w:rPr>
                    <w:t xml:space="preserve">Werk / </w:t>
                  </w:r>
                  <w:r w:rsidR="00AC036A">
                    <w:rPr>
                      <w:noProof/>
                      <w:color w:val="0070C0"/>
                      <w:lang w:eastAsia="de-DE"/>
                    </w:rPr>
                    <w:t>L</w:t>
                  </w:r>
                  <w:r w:rsidRPr="009418A1">
                    <w:rPr>
                      <w:noProof/>
                      <w:color w:val="0070C0"/>
                      <w:lang w:eastAsia="de-DE"/>
                    </w:rPr>
                    <w:t>lant</w:t>
                  </w:r>
                </w:p>
              </w:tc>
              <w:tc>
                <w:tcPr>
                  <w:tcW w:w="69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</w:p>
              </w:tc>
            </w:tr>
            <w:tr w:rsidR="009418A1" w:rsidTr="00AC036A">
              <w:tc>
                <w:tcPr>
                  <w:tcW w:w="3049" w:type="dxa"/>
                </w:tcPr>
                <w:p w:rsidR="009418A1" w:rsidRDefault="00AC036A" w:rsidP="00A7466E">
                  <w:pPr>
                    <w:rPr>
                      <w:noProof/>
                      <w:lang w:eastAsia="de-DE"/>
                    </w:rPr>
                  </w:pPr>
                  <w:r>
                    <w:rPr>
                      <w:noProof/>
                      <w:lang w:eastAsia="de-DE"/>
                    </w:rPr>
                    <w:t xml:space="preserve">Ort, Geb / </w:t>
                  </w:r>
                  <w:r>
                    <w:rPr>
                      <w:noProof/>
                      <w:color w:val="0070C0"/>
                      <w:lang w:eastAsia="de-DE"/>
                    </w:rPr>
                    <w:t>L</w:t>
                  </w:r>
                  <w:r w:rsidRPr="00AC036A">
                    <w:rPr>
                      <w:noProof/>
                      <w:color w:val="0070C0"/>
                      <w:lang w:eastAsia="de-DE"/>
                    </w:rPr>
                    <w:t>ocation</w:t>
                  </w:r>
                </w:p>
              </w:tc>
              <w:tc>
                <w:tcPr>
                  <w:tcW w:w="69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</w:p>
              </w:tc>
            </w:tr>
            <w:tr w:rsidR="009418A1" w:rsidTr="00AC036A">
              <w:tc>
                <w:tcPr>
                  <w:tcW w:w="3049" w:type="dxa"/>
                </w:tcPr>
                <w:p w:rsidR="009418A1" w:rsidRDefault="00AC036A" w:rsidP="00A7466E">
                  <w:pPr>
                    <w:rPr>
                      <w:noProof/>
                      <w:lang w:eastAsia="de-DE"/>
                    </w:rPr>
                  </w:pPr>
                  <w:r>
                    <w:rPr>
                      <w:noProof/>
                      <w:lang w:eastAsia="de-DE"/>
                    </w:rPr>
                    <w:t xml:space="preserve">Firmenname / </w:t>
                  </w:r>
                  <w:r>
                    <w:rPr>
                      <w:noProof/>
                      <w:color w:val="0070C0"/>
                      <w:lang w:eastAsia="de-DE"/>
                    </w:rPr>
                    <w:t>C</w:t>
                  </w:r>
                  <w:r w:rsidRPr="00AC036A">
                    <w:rPr>
                      <w:noProof/>
                      <w:color w:val="0070C0"/>
                      <w:lang w:eastAsia="de-DE"/>
                    </w:rPr>
                    <w:t>ompany</w:t>
                  </w:r>
                  <w:r>
                    <w:rPr>
                      <w:noProof/>
                      <w:color w:val="0070C0"/>
                      <w:lang w:eastAsia="de-DE"/>
                    </w:rPr>
                    <w:t xml:space="preserve"> </w:t>
                  </w:r>
                  <w:r w:rsidRPr="00AC036A">
                    <w:rPr>
                      <w:noProof/>
                      <w:color w:val="0070C0"/>
                      <w:lang w:eastAsia="de-DE"/>
                    </w:rPr>
                    <w:t>name</w:t>
                  </w:r>
                </w:p>
              </w:tc>
              <w:tc>
                <w:tcPr>
                  <w:tcW w:w="69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</w:p>
              </w:tc>
            </w:tr>
            <w:tr w:rsidR="009418A1" w:rsidTr="00AC036A">
              <w:tc>
                <w:tcPr>
                  <w:tcW w:w="3049" w:type="dxa"/>
                </w:tcPr>
                <w:p w:rsidR="009418A1" w:rsidRDefault="00AC036A" w:rsidP="00A7466E">
                  <w:pPr>
                    <w:rPr>
                      <w:noProof/>
                      <w:lang w:eastAsia="de-DE"/>
                    </w:rPr>
                  </w:pPr>
                  <w:r>
                    <w:rPr>
                      <w:noProof/>
                      <w:lang w:eastAsia="de-DE"/>
                    </w:rPr>
                    <w:t xml:space="preserve">Datum / </w:t>
                  </w:r>
                  <w:r w:rsidRPr="00AC036A">
                    <w:rPr>
                      <w:noProof/>
                      <w:color w:val="0070C0"/>
                      <w:lang w:eastAsia="de-DE"/>
                    </w:rPr>
                    <w:t>Date</w:t>
                  </w:r>
                </w:p>
              </w:tc>
              <w:tc>
                <w:tcPr>
                  <w:tcW w:w="6949" w:type="dxa"/>
                </w:tcPr>
                <w:p w:rsidR="009418A1" w:rsidRDefault="009418A1" w:rsidP="00A7466E">
                  <w:pPr>
                    <w:rPr>
                      <w:noProof/>
                      <w:lang w:eastAsia="de-DE"/>
                    </w:rPr>
                  </w:pPr>
                </w:p>
              </w:tc>
            </w:tr>
          </w:tbl>
          <w:p w:rsidR="009418A1" w:rsidRDefault="009418A1" w:rsidP="00A7466E">
            <w:pPr>
              <w:rPr>
                <w:noProof/>
                <w:lang w:eastAsia="de-DE"/>
              </w:rPr>
            </w:pPr>
          </w:p>
          <w:p w:rsidR="00AB18FC" w:rsidRDefault="00AB18FC" w:rsidP="00A7466E">
            <w:pPr>
              <w:rPr>
                <w:noProof/>
                <w:lang w:eastAsia="de-DE"/>
              </w:rPr>
            </w:pPr>
          </w:p>
          <w:p w:rsidR="00AB18FC" w:rsidRPr="000D3EF4" w:rsidRDefault="00AB18FC" w:rsidP="00A7466E"/>
        </w:tc>
      </w:tr>
      <w:tr w:rsidR="009418A1" w:rsidRPr="00B415D7" w:rsidTr="008B2154">
        <w:trPr>
          <w:trHeight w:val="231"/>
        </w:trPr>
        <w:tc>
          <w:tcPr>
            <w:tcW w:w="5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8A1" w:rsidRDefault="009418A1" w:rsidP="008B2154">
            <w:pPr>
              <w:pStyle w:val="berschrift1"/>
            </w:pPr>
            <w:bookmarkStart w:id="4" w:name="_Toc457547146"/>
            <w:r>
              <w:t>Voraussetzungen</w:t>
            </w:r>
            <w:bookmarkEnd w:id="4"/>
          </w:p>
          <w:p w:rsidR="009418A1" w:rsidRDefault="009418A1" w:rsidP="009418A1">
            <w:r>
              <w:t>Die physikalische Messung der selbst angefertigten Profinet Kabel muss erfolgt sein und die Messergebnisse sind in den vorgegebenen Toleranzen.</w:t>
            </w:r>
          </w:p>
          <w:p w:rsidR="009418A1" w:rsidRDefault="009418A1" w:rsidP="009418A1"/>
          <w:p w:rsidR="009418A1" w:rsidRDefault="009418A1" w:rsidP="009418A1">
            <w:r>
              <w:t>Die Messung der „Protokollanalyse“ und „EMV Betrachtung“ muss während des Produktionsbetriebes erfolgen.</w:t>
            </w:r>
          </w:p>
          <w:p w:rsidR="009418A1" w:rsidRPr="00406AF7" w:rsidRDefault="009418A1" w:rsidP="008B2154"/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8A1" w:rsidRPr="00AB18FC" w:rsidRDefault="009418A1" w:rsidP="008B2154">
            <w:pPr>
              <w:pStyle w:val="1RE"/>
              <w:framePr w:wrap="around"/>
              <w:rPr>
                <w:lang w:val="de-DE"/>
              </w:rPr>
            </w:pPr>
            <w:bookmarkStart w:id="5" w:name="_Toc457547151"/>
            <w:proofErr w:type="spellStart"/>
            <w:r>
              <w:rPr>
                <w:lang w:val="de-DE"/>
              </w:rPr>
              <w:t>Conditions</w:t>
            </w:r>
            <w:bookmarkEnd w:id="5"/>
            <w:proofErr w:type="spellEnd"/>
          </w:p>
          <w:p w:rsidR="009418A1" w:rsidRPr="009418A1" w:rsidRDefault="009418A1" w:rsidP="009418A1">
            <w:pPr>
              <w:rPr>
                <w:color w:val="0070C0"/>
                <w:lang w:val="en-US"/>
              </w:rPr>
            </w:pPr>
            <w:r w:rsidRPr="009418A1">
              <w:rPr>
                <w:color w:val="0070C0"/>
                <w:lang w:val="en-US"/>
              </w:rPr>
              <w:t xml:space="preserve">The physical measurements of the </w:t>
            </w:r>
            <w:proofErr w:type="spellStart"/>
            <w:r w:rsidRPr="009418A1">
              <w:rPr>
                <w:color w:val="0070C0"/>
                <w:lang w:val="en-US"/>
              </w:rPr>
              <w:t>self made</w:t>
            </w:r>
            <w:proofErr w:type="spellEnd"/>
            <w:r w:rsidRPr="009418A1">
              <w:rPr>
                <w:color w:val="0070C0"/>
                <w:lang w:val="en-US"/>
              </w:rPr>
              <w:t xml:space="preserve"> </w:t>
            </w:r>
            <w:proofErr w:type="spellStart"/>
            <w:r w:rsidRPr="009418A1">
              <w:rPr>
                <w:color w:val="0070C0"/>
                <w:lang w:val="en-US"/>
              </w:rPr>
              <w:t>profinet</w:t>
            </w:r>
            <w:proofErr w:type="spellEnd"/>
            <w:r w:rsidRPr="009418A1">
              <w:rPr>
                <w:color w:val="0070C0"/>
                <w:lang w:val="en-US"/>
              </w:rPr>
              <w:t xml:space="preserve"> cables must be done and the results must be within the specified tolerances.</w:t>
            </w:r>
          </w:p>
          <w:p w:rsidR="009418A1" w:rsidRPr="009418A1" w:rsidRDefault="009418A1" w:rsidP="009418A1">
            <w:pPr>
              <w:rPr>
                <w:color w:val="0070C0"/>
                <w:lang w:val="en-US"/>
              </w:rPr>
            </w:pPr>
          </w:p>
          <w:p w:rsidR="009418A1" w:rsidRPr="009418A1" w:rsidRDefault="009418A1" w:rsidP="009418A1">
            <w:pPr>
              <w:rPr>
                <w:color w:val="0070C0"/>
                <w:lang w:val="en-US"/>
              </w:rPr>
            </w:pPr>
            <w:r w:rsidRPr="009418A1">
              <w:rPr>
                <w:color w:val="0070C0"/>
                <w:lang w:val="en-US"/>
              </w:rPr>
              <w:t>The measurement of the „protocol analysis</w:t>
            </w:r>
            <w:proofErr w:type="gramStart"/>
            <w:r w:rsidRPr="009418A1">
              <w:rPr>
                <w:color w:val="0070C0"/>
                <w:lang w:val="en-US"/>
              </w:rPr>
              <w:t>“ and</w:t>
            </w:r>
            <w:proofErr w:type="gramEnd"/>
            <w:r w:rsidRPr="009418A1">
              <w:rPr>
                <w:color w:val="0070C0"/>
                <w:lang w:val="en-US"/>
              </w:rPr>
              <w:t xml:space="preserve"> “EMC compatibility” must be made during production.</w:t>
            </w:r>
          </w:p>
        </w:tc>
      </w:tr>
      <w:tr w:rsidR="00216CF8" w:rsidRPr="006074D9" w:rsidTr="008B2154">
        <w:trPr>
          <w:trHeight w:val="231"/>
        </w:trPr>
        <w:tc>
          <w:tcPr>
            <w:tcW w:w="5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CF8" w:rsidRPr="00406AF7" w:rsidRDefault="00216CF8" w:rsidP="008B2154">
            <w:pPr>
              <w:pStyle w:val="berschrift1"/>
            </w:pPr>
            <w:bookmarkStart w:id="6" w:name="_Toc457547147"/>
            <w:r>
              <w:t>Hardware Informationen</w:t>
            </w:r>
            <w:bookmarkEnd w:id="6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CF8" w:rsidRPr="00216CF8" w:rsidRDefault="00216CF8" w:rsidP="008B2154">
            <w:pPr>
              <w:pStyle w:val="1RE"/>
              <w:framePr w:wrap="around"/>
              <w:rPr>
                <w:lang w:val="de-DE"/>
              </w:rPr>
            </w:pPr>
            <w:bookmarkStart w:id="7" w:name="_Toc457547152"/>
            <w:r>
              <w:rPr>
                <w:lang w:val="de-DE"/>
              </w:rPr>
              <w:t xml:space="preserve">Hardware </w:t>
            </w:r>
            <w:proofErr w:type="spellStart"/>
            <w:r>
              <w:rPr>
                <w:lang w:val="de-DE"/>
              </w:rPr>
              <w:t>information</w:t>
            </w:r>
            <w:bookmarkEnd w:id="7"/>
            <w:proofErr w:type="spellEnd"/>
          </w:p>
        </w:tc>
      </w:tr>
      <w:tr w:rsidR="00216CF8" w:rsidRPr="00CB641B" w:rsidTr="008B2154">
        <w:trPr>
          <w:trHeight w:val="231"/>
        </w:trPr>
        <w:tc>
          <w:tcPr>
            <w:tcW w:w="10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CF8" w:rsidRDefault="00216CF8" w:rsidP="008B2154">
            <w:pPr>
              <w:rPr>
                <w:noProof/>
                <w:lang w:eastAsia="de-DE"/>
              </w:rPr>
            </w:pPr>
          </w:p>
          <w:p w:rsidR="00216CF8" w:rsidRDefault="00216CF8" w:rsidP="008B2154">
            <w:pPr>
              <w:tabs>
                <w:tab w:val="left" w:pos="1701"/>
                <w:tab w:val="left" w:pos="6804"/>
              </w:tabs>
              <w:rPr>
                <w:szCs w:val="24"/>
              </w:rPr>
            </w:pP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B1E26C" wp14:editId="2048069A">
                      <wp:simplePos x="0" y="0"/>
                      <wp:positionH relativeFrom="column">
                        <wp:posOffset>3499485</wp:posOffset>
                      </wp:positionH>
                      <wp:positionV relativeFrom="paragraph">
                        <wp:posOffset>34925</wp:posOffset>
                      </wp:positionV>
                      <wp:extent cx="645160" cy="247650"/>
                      <wp:effectExtent l="13335" t="6350" r="8255" b="12700"/>
                      <wp:wrapNone/>
                      <wp:docPr id="11" name="Textfeld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16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6CF8" w:rsidRDefault="00216CF8" w:rsidP="00216C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B1E2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1" o:spid="_x0000_s1026" type="#_x0000_t202" style="position:absolute;margin-left:275.55pt;margin-top:2.75pt;width:50.8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">
                      <v:textbox>
                        <w:txbxContent>
                          <w:p w:rsidR="00216CF8" w:rsidRDefault="00216CF8" w:rsidP="00216CF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3212B9" wp14:editId="4A050658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34925</wp:posOffset>
                      </wp:positionV>
                      <wp:extent cx="638175" cy="247650"/>
                      <wp:effectExtent l="13335" t="6350" r="5715" b="12700"/>
                      <wp:wrapNone/>
                      <wp:docPr id="12" name="Textfeld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6CF8" w:rsidRDefault="00216CF8" w:rsidP="00216C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212B9" id="Textfeld 12" o:spid="_x0000_s1027" type="#_x0000_t202" style="position:absolute;margin-left:28.05pt;margin-top:2.75pt;width:50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">
                      <v:textbox>
                        <w:txbxContent>
                          <w:p w:rsidR="00216CF8" w:rsidRDefault="00216CF8" w:rsidP="00216CF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ab/>
            </w:r>
            <w:r w:rsidRPr="00DE73FB">
              <w:rPr>
                <w:szCs w:val="24"/>
              </w:rPr>
              <w:t>Anzahl Switche</w:t>
            </w:r>
            <w:r w:rsidRPr="00DE73FB">
              <w:rPr>
                <w:szCs w:val="24"/>
              </w:rPr>
              <w:tab/>
              <w:t>max. Linientiefe</w:t>
            </w:r>
            <w:r w:rsidRPr="00DE73FB">
              <w:rPr>
                <w:szCs w:val="24"/>
              </w:rPr>
              <w:tab/>
            </w:r>
          </w:p>
          <w:p w:rsidR="00216CF8" w:rsidRPr="00D65B21" w:rsidRDefault="00216CF8" w:rsidP="008B2154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  <w:lang w:val="en-US"/>
              </w:rPr>
            </w:pPr>
            <w:r w:rsidRPr="00216CF8">
              <w:rPr>
                <w:sz w:val="16"/>
                <w:szCs w:val="16"/>
                <w:lang w:val="en-US"/>
              </w:rPr>
              <w:tab/>
            </w:r>
            <w:r w:rsidRPr="00216CF8">
              <w:rPr>
                <w:color w:val="0070C0"/>
                <w:sz w:val="18"/>
                <w:szCs w:val="16"/>
                <w:lang w:val="en-US"/>
              </w:rPr>
              <w:t>Number of switches</w:t>
            </w:r>
            <w:r w:rsidRPr="00D65B21">
              <w:rPr>
                <w:sz w:val="16"/>
                <w:szCs w:val="16"/>
                <w:lang w:val="en-US"/>
              </w:rPr>
              <w:tab/>
            </w:r>
            <w:r w:rsidRPr="00216CF8">
              <w:rPr>
                <w:color w:val="0070C0"/>
                <w:sz w:val="18"/>
                <w:szCs w:val="16"/>
                <w:lang w:val="en-US"/>
              </w:rPr>
              <w:t>max. line depth</w:t>
            </w:r>
          </w:p>
          <w:p w:rsidR="00216CF8" w:rsidRPr="00D65B21" w:rsidRDefault="00216CF8" w:rsidP="008B2154">
            <w:pPr>
              <w:rPr>
                <w:sz w:val="16"/>
                <w:szCs w:val="16"/>
                <w:lang w:val="en-US"/>
              </w:rPr>
            </w:pPr>
          </w:p>
          <w:p w:rsidR="00216CF8" w:rsidRDefault="00216CF8" w:rsidP="008B2154">
            <w:pPr>
              <w:tabs>
                <w:tab w:val="left" w:pos="1701"/>
                <w:tab w:val="left" w:pos="6804"/>
              </w:tabs>
              <w:rPr>
                <w:szCs w:val="24"/>
              </w:rPr>
            </w:pP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D12E38" wp14:editId="1CE6E26D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29845</wp:posOffset>
                      </wp:positionV>
                      <wp:extent cx="638175" cy="247650"/>
                      <wp:effectExtent l="13335" t="10795" r="5715" b="8255"/>
                      <wp:wrapNone/>
                      <wp:docPr id="13" name="Textfeld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6CF8" w:rsidRDefault="00216CF8" w:rsidP="00216C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12E38" id="Textfeld 13" o:spid="_x0000_s1028" type="#_x0000_t202" style="position:absolute;margin-left:28.05pt;margin-top:2.35pt;width:50.2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">
                      <v:textbox>
                        <w:txbxContent>
                          <w:p w:rsidR="00216CF8" w:rsidRDefault="00216CF8" w:rsidP="00216CF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0893F65" wp14:editId="0C51F0B1">
                      <wp:simplePos x="0" y="0"/>
                      <wp:positionH relativeFrom="column">
                        <wp:posOffset>3499485</wp:posOffset>
                      </wp:positionH>
                      <wp:positionV relativeFrom="paragraph">
                        <wp:posOffset>29845</wp:posOffset>
                      </wp:positionV>
                      <wp:extent cx="641350" cy="247650"/>
                      <wp:effectExtent l="13335" t="10795" r="12065" b="8255"/>
                      <wp:wrapNone/>
                      <wp:docPr id="14" name="Textfeld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13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6CF8" w:rsidRDefault="00216CF8" w:rsidP="00216C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93F65" id="Textfeld 14" o:spid="_x0000_s1029" type="#_x0000_t202" style="position:absolute;margin-left:275.55pt;margin-top:2.35pt;width:50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">
                      <v:textbox>
                        <w:txbxContent>
                          <w:p w:rsidR="00216CF8" w:rsidRDefault="00216CF8" w:rsidP="00216CF8"/>
                        </w:txbxContent>
                      </v:textbox>
                    </v:shape>
                  </w:pict>
                </mc:Fallback>
              </mc:AlternateContent>
            </w:r>
            <w:r w:rsidRPr="00E46870">
              <w:rPr>
                <w:szCs w:val="24"/>
              </w:rPr>
              <w:tab/>
            </w:r>
            <w:r w:rsidRPr="00DE73FB">
              <w:rPr>
                <w:szCs w:val="24"/>
              </w:rPr>
              <w:t>Anzahl PN Teilnehmer</w:t>
            </w:r>
            <w:r w:rsidRPr="00DE73FB">
              <w:rPr>
                <w:szCs w:val="24"/>
              </w:rPr>
              <w:tab/>
              <w:t>Anzahl azyklischer Teilnehmer</w:t>
            </w:r>
          </w:p>
          <w:p w:rsidR="00216CF8" w:rsidRPr="00E173A7" w:rsidRDefault="00216CF8" w:rsidP="008B2154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ab/>
            </w:r>
            <w:r w:rsidRPr="00216CF8">
              <w:rPr>
                <w:color w:val="0070C0"/>
                <w:sz w:val="18"/>
                <w:szCs w:val="16"/>
                <w:lang w:val="en-US"/>
              </w:rPr>
              <w:t>Number of PN devices</w:t>
            </w:r>
            <w:r>
              <w:rPr>
                <w:sz w:val="16"/>
                <w:szCs w:val="16"/>
                <w:lang w:val="en-US"/>
              </w:rPr>
              <w:tab/>
            </w:r>
            <w:r w:rsidRPr="00216CF8">
              <w:rPr>
                <w:color w:val="0070C0"/>
                <w:sz w:val="18"/>
                <w:szCs w:val="16"/>
                <w:lang w:val="en-US"/>
              </w:rPr>
              <w:t>Number of acyclic participants</w:t>
            </w:r>
          </w:p>
          <w:p w:rsidR="00216CF8" w:rsidRPr="00E173A7" w:rsidRDefault="00216CF8" w:rsidP="008B2154">
            <w:pPr>
              <w:rPr>
                <w:sz w:val="16"/>
                <w:szCs w:val="16"/>
                <w:lang w:val="en-US"/>
              </w:rPr>
            </w:pPr>
          </w:p>
          <w:p w:rsidR="00216CF8" w:rsidRDefault="00216CF8" w:rsidP="008B2154">
            <w:pPr>
              <w:tabs>
                <w:tab w:val="left" w:pos="1701"/>
              </w:tabs>
              <w:rPr>
                <w:szCs w:val="24"/>
              </w:rPr>
            </w:pP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8B7876" wp14:editId="07992F9F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34925</wp:posOffset>
                      </wp:positionV>
                      <wp:extent cx="638175" cy="247650"/>
                      <wp:effectExtent l="13335" t="6350" r="5715" b="12700"/>
                      <wp:wrapNone/>
                      <wp:docPr id="15" name="Textfeld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6CF8" w:rsidRDefault="00216CF8" w:rsidP="00216CF8"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8B7876" id="Textfeld 15" o:spid="_x0000_s1030" type="#_x0000_t202" style="position:absolute;margin-left:28.05pt;margin-top:2.75pt;width:50.2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">
                      <v:textbox>
                        <w:txbxContent>
                          <w:p w:rsidR="00216CF8" w:rsidRDefault="00216CF8" w:rsidP="00216CF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6870">
              <w:rPr>
                <w:szCs w:val="24"/>
              </w:rPr>
              <w:tab/>
            </w:r>
            <w:r w:rsidRPr="00DE73FB">
              <w:rPr>
                <w:szCs w:val="24"/>
              </w:rPr>
              <w:t>Zykluszeit CPU</w:t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</w:p>
          <w:p w:rsidR="00216CF8" w:rsidRPr="00E173A7" w:rsidRDefault="00216CF8" w:rsidP="008B2154">
            <w:pPr>
              <w:tabs>
                <w:tab w:val="left" w:pos="170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216CF8">
              <w:rPr>
                <w:color w:val="0070C0"/>
                <w:sz w:val="18"/>
                <w:szCs w:val="16"/>
              </w:rPr>
              <w:t>Cycletime</w:t>
            </w:r>
            <w:proofErr w:type="spellEnd"/>
            <w:r w:rsidRPr="00216CF8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216CF8">
              <w:rPr>
                <w:color w:val="0070C0"/>
                <w:sz w:val="18"/>
                <w:szCs w:val="16"/>
              </w:rPr>
              <w:t>of</w:t>
            </w:r>
            <w:proofErr w:type="spellEnd"/>
            <w:r w:rsidRPr="00216CF8">
              <w:rPr>
                <w:color w:val="0070C0"/>
                <w:sz w:val="18"/>
                <w:szCs w:val="16"/>
              </w:rPr>
              <w:t xml:space="preserve"> CPU</w:t>
            </w:r>
          </w:p>
          <w:p w:rsidR="00216CF8" w:rsidRPr="00E173A7" w:rsidRDefault="00216CF8" w:rsidP="008B2154">
            <w:pPr>
              <w:rPr>
                <w:sz w:val="16"/>
                <w:szCs w:val="16"/>
              </w:rPr>
            </w:pPr>
          </w:p>
          <w:p w:rsidR="00216CF8" w:rsidRDefault="00216CF8" w:rsidP="008B2154">
            <w:pPr>
              <w:tabs>
                <w:tab w:val="left" w:pos="1701"/>
                <w:tab w:val="left" w:pos="6804"/>
              </w:tabs>
              <w:rPr>
                <w:szCs w:val="24"/>
              </w:rPr>
            </w:pP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C497B1" wp14:editId="02FC2C3C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43815</wp:posOffset>
                      </wp:positionV>
                      <wp:extent cx="638175" cy="247650"/>
                      <wp:effectExtent l="13335" t="5715" r="5715" b="13335"/>
                      <wp:wrapNone/>
                      <wp:docPr id="16" name="Textfeld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6CF8" w:rsidRDefault="00216CF8" w:rsidP="00216C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C497B1" id="Textfeld 16" o:spid="_x0000_s1031" type="#_x0000_t202" style="position:absolute;margin-left:28.05pt;margin-top:3.45pt;width:50.2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">
                      <v:textbox>
                        <w:txbxContent>
                          <w:p w:rsidR="00216CF8" w:rsidRDefault="00216CF8" w:rsidP="00216CF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399F7D" wp14:editId="00A83FE7">
                      <wp:simplePos x="0" y="0"/>
                      <wp:positionH relativeFrom="column">
                        <wp:posOffset>3499485</wp:posOffset>
                      </wp:positionH>
                      <wp:positionV relativeFrom="paragraph">
                        <wp:posOffset>43815</wp:posOffset>
                      </wp:positionV>
                      <wp:extent cx="645160" cy="247650"/>
                      <wp:effectExtent l="13335" t="5715" r="8255" b="13335"/>
                      <wp:wrapNone/>
                      <wp:docPr id="17" name="Textfeld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516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16CF8" w:rsidRDefault="00216CF8" w:rsidP="00216CF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99F7D" id="Textfeld 17" o:spid="_x0000_s1032" type="#_x0000_t202" style="position:absolute;margin-left:275.55pt;margin-top:3.45pt;width:50.8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">
                      <v:textbox>
                        <w:txbxContent>
                          <w:p w:rsidR="00216CF8" w:rsidRDefault="00216CF8" w:rsidP="00216CF8"/>
                        </w:txbxContent>
                      </v:textbox>
                    </v:shape>
                  </w:pict>
                </mc:Fallback>
              </mc:AlternateContent>
            </w:r>
            <w:r w:rsidRPr="00DE73FB">
              <w:rPr>
                <w:szCs w:val="24"/>
              </w:rPr>
              <w:tab/>
              <w:t>min PN Aktualisierungsrate (</w:t>
            </w:r>
            <w:proofErr w:type="spellStart"/>
            <w:r w:rsidRPr="00DE73FB">
              <w:rPr>
                <w:szCs w:val="24"/>
              </w:rPr>
              <w:t>ms</w:t>
            </w:r>
            <w:proofErr w:type="spellEnd"/>
            <w:r w:rsidRPr="00DE73FB">
              <w:rPr>
                <w:szCs w:val="24"/>
              </w:rPr>
              <w:t>)</w:t>
            </w:r>
            <w:r w:rsidRPr="00DE73FB">
              <w:rPr>
                <w:szCs w:val="24"/>
              </w:rPr>
              <w:tab/>
              <w:t>max. PN Aktualisierungsrate (</w:t>
            </w:r>
            <w:proofErr w:type="spellStart"/>
            <w:r w:rsidRPr="00DE73FB">
              <w:rPr>
                <w:szCs w:val="24"/>
              </w:rPr>
              <w:t>ms</w:t>
            </w:r>
            <w:proofErr w:type="spellEnd"/>
            <w:r w:rsidRPr="00DE73FB">
              <w:rPr>
                <w:szCs w:val="24"/>
              </w:rPr>
              <w:t>)</w:t>
            </w:r>
          </w:p>
          <w:p w:rsidR="00216CF8" w:rsidRPr="00C32762" w:rsidRDefault="00216CF8" w:rsidP="008B2154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ab/>
            </w:r>
            <w:proofErr w:type="gramStart"/>
            <w:r w:rsidRPr="005C5E2E">
              <w:rPr>
                <w:color w:val="0070C0"/>
                <w:sz w:val="18"/>
                <w:szCs w:val="16"/>
                <w:lang w:val="en-US"/>
              </w:rPr>
              <w:t>min</w:t>
            </w:r>
            <w:proofErr w:type="gramEnd"/>
            <w:r w:rsidRPr="005C5E2E">
              <w:rPr>
                <w:color w:val="0070C0"/>
                <w:sz w:val="18"/>
                <w:szCs w:val="16"/>
                <w:lang w:val="en-US"/>
              </w:rPr>
              <w:t>. PN refresh rate (</w:t>
            </w:r>
            <w:proofErr w:type="spellStart"/>
            <w:r w:rsidRPr="005C5E2E">
              <w:rPr>
                <w:color w:val="0070C0"/>
                <w:sz w:val="18"/>
                <w:szCs w:val="16"/>
                <w:lang w:val="en-US"/>
              </w:rPr>
              <w:t>ms</w:t>
            </w:r>
            <w:proofErr w:type="spellEnd"/>
            <w:r w:rsidRPr="005C5E2E">
              <w:rPr>
                <w:color w:val="0070C0"/>
                <w:sz w:val="18"/>
                <w:szCs w:val="16"/>
                <w:lang w:val="en-US"/>
              </w:rPr>
              <w:t>)</w:t>
            </w:r>
            <w:r w:rsidRPr="005C5E2E">
              <w:rPr>
                <w:sz w:val="16"/>
                <w:szCs w:val="16"/>
                <w:lang w:val="en-US"/>
              </w:rPr>
              <w:tab/>
            </w:r>
            <w:r w:rsidRPr="005C5E2E">
              <w:rPr>
                <w:color w:val="0070C0"/>
                <w:sz w:val="18"/>
                <w:szCs w:val="16"/>
                <w:lang w:val="en-US"/>
              </w:rPr>
              <w:t xml:space="preserve">max. </w:t>
            </w:r>
            <w:r w:rsidRPr="00216CF8">
              <w:rPr>
                <w:color w:val="0070C0"/>
                <w:sz w:val="18"/>
                <w:szCs w:val="16"/>
                <w:lang w:val="en-US"/>
              </w:rPr>
              <w:t>PN refresh rate (</w:t>
            </w:r>
            <w:proofErr w:type="spellStart"/>
            <w:r w:rsidRPr="00216CF8">
              <w:rPr>
                <w:color w:val="0070C0"/>
                <w:sz w:val="18"/>
                <w:szCs w:val="16"/>
                <w:lang w:val="en-US"/>
              </w:rPr>
              <w:t>ms</w:t>
            </w:r>
            <w:proofErr w:type="spellEnd"/>
            <w:r w:rsidRPr="00216CF8">
              <w:rPr>
                <w:color w:val="0070C0"/>
                <w:sz w:val="18"/>
                <w:szCs w:val="16"/>
                <w:lang w:val="en-US"/>
              </w:rPr>
              <w:t>)</w:t>
            </w:r>
          </w:p>
          <w:p w:rsidR="00216CF8" w:rsidRDefault="00216CF8" w:rsidP="008B2154">
            <w:pPr>
              <w:rPr>
                <w:noProof/>
                <w:lang w:eastAsia="de-DE"/>
              </w:rPr>
            </w:pPr>
          </w:p>
          <w:p w:rsidR="00216CF8" w:rsidRDefault="00216CF8" w:rsidP="008B2154">
            <w:pPr>
              <w:rPr>
                <w:noProof/>
                <w:lang w:eastAsia="de-DE"/>
              </w:rPr>
            </w:pPr>
          </w:p>
          <w:p w:rsidR="00216CF8" w:rsidRPr="000D3EF4" w:rsidRDefault="00216CF8" w:rsidP="008B2154"/>
        </w:tc>
      </w:tr>
      <w:tr w:rsidR="00216CF8" w:rsidRPr="006074D9" w:rsidTr="008B2154">
        <w:trPr>
          <w:trHeight w:val="231"/>
        </w:trPr>
        <w:tc>
          <w:tcPr>
            <w:tcW w:w="5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CF8" w:rsidRPr="00406AF7" w:rsidRDefault="00216CF8" w:rsidP="008B2154">
            <w:pPr>
              <w:pStyle w:val="berschrift1"/>
            </w:pPr>
            <w:bookmarkStart w:id="8" w:name="_Toc457547148"/>
            <w:r>
              <w:t>Protokollanalyse</w:t>
            </w:r>
            <w:bookmarkEnd w:id="8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CF8" w:rsidRPr="00216CF8" w:rsidRDefault="00B71950" w:rsidP="00B71950">
            <w:pPr>
              <w:pStyle w:val="1RE"/>
              <w:framePr w:wrap="around"/>
              <w:rPr>
                <w:lang w:val="de-DE"/>
              </w:rPr>
            </w:pPr>
            <w:bookmarkStart w:id="9" w:name="_Toc457547153"/>
            <w:r w:rsidRPr="00B71950">
              <w:rPr>
                <w:lang w:val="de-DE"/>
              </w:rPr>
              <w:t>Protocol Analysis</w:t>
            </w:r>
            <w:bookmarkEnd w:id="9"/>
          </w:p>
        </w:tc>
      </w:tr>
      <w:tr w:rsidR="00216CF8" w:rsidRPr="00CB641B" w:rsidTr="008B2154">
        <w:trPr>
          <w:trHeight w:val="231"/>
        </w:trPr>
        <w:tc>
          <w:tcPr>
            <w:tcW w:w="10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6CF8" w:rsidRDefault="00216CF8" w:rsidP="008B2154">
            <w:pPr>
              <w:rPr>
                <w:noProof/>
                <w:lang w:eastAsia="de-DE"/>
              </w:rPr>
            </w:pPr>
          </w:p>
          <w:p w:rsidR="00B71950" w:rsidRDefault="00B71950" w:rsidP="00B71950">
            <w:pPr>
              <w:rPr>
                <w:szCs w:val="24"/>
              </w:rPr>
            </w:pPr>
            <w:r>
              <w:rPr>
                <w:szCs w:val="24"/>
              </w:rPr>
              <w:t xml:space="preserve">         </w:t>
            </w:r>
            <w:r w:rsidRPr="004D33DB">
              <w:rPr>
                <w:szCs w:val="24"/>
              </w:rPr>
              <w:t>Messwerte:</w:t>
            </w:r>
            <w:r w:rsidRPr="004D33DB">
              <w:rPr>
                <w:szCs w:val="24"/>
              </w:rPr>
              <w:tab/>
            </w:r>
            <w:r w:rsidRPr="004D33DB">
              <w:rPr>
                <w:szCs w:val="24"/>
              </w:rPr>
              <w:tab/>
            </w:r>
            <w:r w:rsidRPr="004D33DB">
              <w:rPr>
                <w:szCs w:val="24"/>
              </w:rPr>
              <w:tab/>
            </w:r>
            <w:r w:rsidRPr="004D33DB">
              <w:rPr>
                <w:szCs w:val="24"/>
              </w:rPr>
              <w:tab/>
            </w:r>
            <w:r w:rsidRPr="004D33DB">
              <w:rPr>
                <w:szCs w:val="24"/>
              </w:rPr>
              <w:tab/>
            </w:r>
            <w:r>
              <w:rPr>
                <w:szCs w:val="24"/>
              </w:rPr>
              <w:t xml:space="preserve">         </w:t>
            </w:r>
            <w:r w:rsidRPr="004D33DB">
              <w:rPr>
                <w:szCs w:val="24"/>
              </w:rPr>
              <w:t>Grenzwerte</w:t>
            </w:r>
          </w:p>
          <w:p w:rsidR="00B71950" w:rsidRPr="00B71950" w:rsidRDefault="00B71950" w:rsidP="00B71950">
            <w:pPr>
              <w:rPr>
                <w:color w:val="0070C0"/>
                <w:sz w:val="16"/>
                <w:szCs w:val="16"/>
              </w:rPr>
            </w:pPr>
            <w:r w:rsidRPr="00B71950">
              <w:rPr>
                <w:color w:val="0070C0"/>
                <w:sz w:val="18"/>
                <w:szCs w:val="16"/>
              </w:rPr>
              <w:t xml:space="preserve">         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Measured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values</w:t>
            </w:r>
            <w:proofErr w:type="spellEnd"/>
            <w:r w:rsidRPr="00B71950">
              <w:rPr>
                <w:color w:val="0070C0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ab/>
              <w:t xml:space="preserve">          Limit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values</w:t>
            </w:r>
            <w:proofErr w:type="spellEnd"/>
          </w:p>
          <w:p w:rsidR="00B71950" w:rsidRPr="007B0E0D" w:rsidRDefault="00B71950" w:rsidP="00B71950">
            <w:pPr>
              <w:rPr>
                <w:b/>
                <w:sz w:val="16"/>
                <w:szCs w:val="16"/>
              </w:rPr>
            </w:pPr>
          </w:p>
          <w:p w:rsidR="00B71950" w:rsidRDefault="00B71950" w:rsidP="00B71950">
            <w:pPr>
              <w:tabs>
                <w:tab w:val="left" w:pos="1701"/>
                <w:tab w:val="left" w:pos="6804"/>
              </w:tabs>
              <w:rPr>
                <w:szCs w:val="24"/>
              </w:rPr>
            </w:pPr>
            <w:r>
              <w:rPr>
                <w:b/>
                <w:noProof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36830</wp:posOffset>
                      </wp:positionV>
                      <wp:extent cx="728980" cy="247650"/>
                      <wp:effectExtent l="7620" t="8255" r="6350" b="10795"/>
                      <wp:wrapNone/>
                      <wp:docPr id="30" name="Textfeld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98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>
                                  <w:pPr>
                                    <w:jc w:val="center"/>
                                  </w:pPr>
                                  <w:r>
                                    <w:t>&lt;3935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30" o:spid="_x0000_s1033" type="#_x0000_t202" style="position:absolute;margin-left:275.85pt;margin-top:2.9pt;width:57.4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">
                      <v:textbox>
                        <w:txbxContent>
                          <w:p w:rsidR="00B71950" w:rsidRDefault="00B71950" w:rsidP="00B71950">
                            <w:pPr>
                              <w:jc w:val="center"/>
                            </w:pPr>
                            <w:r>
                              <w:t>&lt;3935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14605</wp:posOffset>
                      </wp:positionV>
                      <wp:extent cx="638175" cy="247650"/>
                      <wp:effectExtent l="13335" t="5080" r="5715" b="13970"/>
                      <wp:wrapNone/>
                      <wp:docPr id="29" name="Textfeld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9" o:spid="_x0000_s1034" type="#_x0000_t202" style="position:absolute;margin-left:28.05pt;margin-top:1.15pt;width:50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ab/>
            </w:r>
            <w:r w:rsidRPr="00DE73FB">
              <w:rPr>
                <w:szCs w:val="24"/>
              </w:rPr>
              <w:t>max. Datendurchsatz (Byte/</w:t>
            </w:r>
            <w:proofErr w:type="spellStart"/>
            <w:r w:rsidRPr="00DE73FB">
              <w:rPr>
                <w:szCs w:val="24"/>
              </w:rPr>
              <w:t>ms</w:t>
            </w:r>
            <w:proofErr w:type="spellEnd"/>
            <w:r w:rsidRPr="00DE73FB">
              <w:rPr>
                <w:szCs w:val="24"/>
              </w:rPr>
              <w:t>)</w:t>
            </w:r>
            <w:r w:rsidRPr="00DE73FB">
              <w:rPr>
                <w:szCs w:val="24"/>
              </w:rPr>
              <w:tab/>
            </w:r>
          </w:p>
          <w:p w:rsidR="00B71950" w:rsidRPr="00F21F1A" w:rsidRDefault="00B71950" w:rsidP="00B71950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 xml:space="preserve">max.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data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throughput</w:t>
            </w:r>
            <w:proofErr w:type="spellEnd"/>
          </w:p>
          <w:p w:rsidR="00B71950" w:rsidRDefault="00B71950" w:rsidP="00B71950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</w:rPr>
            </w:pPr>
          </w:p>
          <w:p w:rsidR="00B71950" w:rsidRPr="00017137" w:rsidRDefault="00B71950" w:rsidP="00B71950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</w:rPr>
            </w:pPr>
          </w:p>
          <w:p w:rsidR="00B71950" w:rsidRDefault="00B71950" w:rsidP="00B71950">
            <w:pPr>
              <w:tabs>
                <w:tab w:val="left" w:pos="1701"/>
                <w:tab w:val="left" w:pos="6804"/>
                <w:tab w:val="left" w:pos="7308"/>
              </w:tabs>
              <w:rPr>
                <w:szCs w:val="24"/>
              </w:rPr>
            </w:pPr>
            <w:r>
              <w:rPr>
                <w:b/>
                <w:noProof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45720</wp:posOffset>
                      </wp:positionV>
                      <wp:extent cx="728980" cy="247650"/>
                      <wp:effectExtent l="7620" t="7620" r="6350" b="11430"/>
                      <wp:wrapNone/>
                      <wp:docPr id="28" name="Textfeld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98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>
                                  <w:pPr>
                                    <w:jc w:val="center"/>
                                  </w:pPr>
                                  <w:r>
                                    <w:t>&lt;50%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8" o:spid="_x0000_s1035" type="#_x0000_t202" style="position:absolute;margin-left:275.85pt;margin-top:3.6pt;width:57.4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">
                      <v:textbox>
                        <w:txbxContent>
                          <w:p w:rsidR="00B71950" w:rsidRDefault="00B71950" w:rsidP="00B71950">
                            <w:pPr>
                              <w:jc w:val="center"/>
                            </w:pPr>
                            <w:r>
                              <w:t>&lt;50%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27305</wp:posOffset>
                      </wp:positionV>
                      <wp:extent cx="638175" cy="247650"/>
                      <wp:effectExtent l="13335" t="8255" r="5715" b="10795"/>
                      <wp:wrapNone/>
                      <wp:docPr id="27" name="Textfeld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7" o:spid="_x0000_s1036" type="#_x0000_t202" style="position:absolute;margin-left:28.05pt;margin-top:2.15pt;width:50.2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4"/>
              </w:rPr>
              <w:tab/>
            </w:r>
            <w:r w:rsidRPr="00DE73FB">
              <w:rPr>
                <w:szCs w:val="24"/>
              </w:rPr>
              <w:t xml:space="preserve">max. </w:t>
            </w:r>
            <w:proofErr w:type="spellStart"/>
            <w:r w:rsidRPr="00DE73FB">
              <w:rPr>
                <w:szCs w:val="24"/>
              </w:rPr>
              <w:t>Telegrammjitter</w:t>
            </w:r>
            <w:proofErr w:type="spellEnd"/>
            <w:r w:rsidRPr="00DE73FB">
              <w:rPr>
                <w:szCs w:val="24"/>
              </w:rPr>
              <w:t xml:space="preserve"> (%)</w:t>
            </w:r>
            <w:r w:rsidRPr="00DE73FB">
              <w:rPr>
                <w:szCs w:val="24"/>
              </w:rPr>
              <w:tab/>
            </w:r>
          </w:p>
          <w:p w:rsidR="00B71950" w:rsidRPr="00017137" w:rsidRDefault="00B71950" w:rsidP="00B71950">
            <w:pPr>
              <w:tabs>
                <w:tab w:val="left" w:pos="1701"/>
                <w:tab w:val="left" w:pos="6804"/>
                <w:tab w:val="left" w:pos="730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 xml:space="preserve">max.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telegram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jitter</w:t>
            </w:r>
            <w:proofErr w:type="spellEnd"/>
          </w:p>
          <w:p w:rsidR="00B71950" w:rsidRPr="00017137" w:rsidRDefault="00B71950" w:rsidP="00B71950">
            <w:pPr>
              <w:rPr>
                <w:sz w:val="16"/>
                <w:szCs w:val="16"/>
              </w:rPr>
            </w:pPr>
          </w:p>
          <w:p w:rsidR="00B71950" w:rsidRDefault="00B71950" w:rsidP="00B71950">
            <w:pPr>
              <w:tabs>
                <w:tab w:val="left" w:pos="1701"/>
              </w:tabs>
              <w:rPr>
                <w:szCs w:val="24"/>
              </w:rPr>
            </w:pPr>
            <w:r>
              <w:rPr>
                <w:b/>
                <w:noProof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54610</wp:posOffset>
                      </wp:positionV>
                      <wp:extent cx="728980" cy="247650"/>
                      <wp:effectExtent l="7620" t="6985" r="6350" b="12065"/>
                      <wp:wrapNone/>
                      <wp:docPr id="26" name="Textfeld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98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>
                                  <w:pPr>
                                    <w:jc w:val="center"/>
                                  </w:pPr>
                                  <w:r>
                                    <w:t>&lt;30%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6" o:spid="_x0000_s1037" type="#_x0000_t202" style="position:absolute;margin-left:275.85pt;margin-top:4.3pt;width:57.4pt;height:1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">
                      <v:textbox>
                        <w:txbxContent>
                          <w:p w:rsidR="00B71950" w:rsidRDefault="00B71950" w:rsidP="00B71950">
                            <w:pPr>
                              <w:jc w:val="center"/>
                            </w:pPr>
                            <w:r>
                              <w:t>&lt;30%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40640</wp:posOffset>
                      </wp:positionV>
                      <wp:extent cx="638175" cy="247650"/>
                      <wp:effectExtent l="13335" t="12065" r="5715" b="6985"/>
                      <wp:wrapNone/>
                      <wp:docPr id="25" name="Textfeld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5" o:spid="_x0000_s1038" type="#_x0000_t202" style="position:absolute;margin-left:28.05pt;margin-top:3.2pt;width:50.2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 w:rsidRPr="00DE73FB">
              <w:rPr>
                <w:szCs w:val="24"/>
              </w:rPr>
              <w:tab/>
              <w:t xml:space="preserve">max. </w:t>
            </w:r>
            <w:r>
              <w:rPr>
                <w:szCs w:val="24"/>
              </w:rPr>
              <w:t>Netzauslastung (%)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ab/>
            </w:r>
          </w:p>
          <w:p w:rsidR="00B71950" w:rsidRPr="00B71950" w:rsidRDefault="00B71950" w:rsidP="00B71950">
            <w:pPr>
              <w:tabs>
                <w:tab w:val="left" w:pos="1701"/>
              </w:tabs>
              <w:rPr>
                <w:color w:val="0070C0"/>
                <w:sz w:val="18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 xml:space="preserve">max.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network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load</w:t>
            </w:r>
            <w:proofErr w:type="spellEnd"/>
          </w:p>
          <w:p w:rsidR="00B71950" w:rsidRPr="00017137" w:rsidRDefault="00B71950" w:rsidP="00B71950">
            <w:pPr>
              <w:rPr>
                <w:sz w:val="16"/>
                <w:szCs w:val="16"/>
              </w:rPr>
            </w:pPr>
          </w:p>
          <w:p w:rsidR="00B71950" w:rsidRDefault="00B71950" w:rsidP="00B71950">
            <w:pPr>
              <w:tabs>
                <w:tab w:val="left" w:pos="1701"/>
                <w:tab w:val="left" w:pos="6804"/>
                <w:tab w:val="left" w:pos="7488"/>
              </w:tabs>
              <w:rPr>
                <w:szCs w:val="24"/>
              </w:rPr>
            </w:pP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3499485</wp:posOffset>
                      </wp:positionH>
                      <wp:positionV relativeFrom="paragraph">
                        <wp:posOffset>64135</wp:posOffset>
                      </wp:positionV>
                      <wp:extent cx="732790" cy="247650"/>
                      <wp:effectExtent l="13335" t="6985" r="6350" b="12065"/>
                      <wp:wrapNone/>
                      <wp:docPr id="24" name="Textfeld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279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>
                                  <w:r>
                                    <w:t>&gt;100:1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4" o:spid="_x0000_s1039" type="#_x0000_t202" style="position:absolute;margin-left:275.55pt;margin-top:5.05pt;width:57.7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">
                      <v:textbox>
                        <w:txbxContent>
                          <w:p w:rsidR="00B71950" w:rsidRDefault="00B71950" w:rsidP="00B71950">
                            <w:r>
                              <w:t>&gt;100:1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53975</wp:posOffset>
                      </wp:positionV>
                      <wp:extent cx="638175" cy="247650"/>
                      <wp:effectExtent l="13335" t="6350" r="5715" b="12700"/>
                      <wp:wrapNone/>
                      <wp:docPr id="23" name="Textfeld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3" o:spid="_x0000_s1040" type="#_x0000_t202" style="position:absolute;margin-left:28.05pt;margin-top:4.25pt;width:50.2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C4wMAIAAFk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 w:rsidRPr="00DE73FB">
              <w:rPr>
                <w:szCs w:val="24"/>
              </w:rPr>
              <w:tab/>
              <w:t>Lastverhältnis PN zu TCP/IP</w:t>
            </w:r>
            <w:r w:rsidRPr="00DE73FB">
              <w:rPr>
                <w:szCs w:val="24"/>
              </w:rPr>
              <w:tab/>
            </w:r>
          </w:p>
          <w:p w:rsidR="00B71950" w:rsidRPr="00F21F1A" w:rsidRDefault="00B71950" w:rsidP="00B71950">
            <w:pPr>
              <w:tabs>
                <w:tab w:val="left" w:pos="1701"/>
                <w:tab w:val="left" w:pos="6804"/>
                <w:tab w:val="left" w:pos="7488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  <w:lang w:val="en-US"/>
              </w:rPr>
              <w:t>Load relation PN to TCP/IP</w:t>
            </w:r>
          </w:p>
          <w:p w:rsidR="00B71950" w:rsidRPr="00F21F1A" w:rsidRDefault="00B71950" w:rsidP="00B71950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  <w:lang w:val="en-US"/>
              </w:rPr>
            </w:pPr>
          </w:p>
          <w:p w:rsidR="00B71950" w:rsidRDefault="00B71950" w:rsidP="00B71950">
            <w:pPr>
              <w:tabs>
                <w:tab w:val="left" w:pos="1701"/>
                <w:tab w:val="left" w:pos="6804"/>
              </w:tabs>
              <w:rPr>
                <w:szCs w:val="24"/>
              </w:rPr>
            </w:pP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73025</wp:posOffset>
                      </wp:positionV>
                      <wp:extent cx="728980" cy="247650"/>
                      <wp:effectExtent l="7620" t="6350" r="6350" b="12700"/>
                      <wp:wrapNone/>
                      <wp:docPr id="22" name="Textfeld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98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2" o:spid="_x0000_s1041" type="#_x0000_t202" style="position:absolute;margin-left:275.85pt;margin-top:5.75pt;width:57.4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">
                      <v:textbox>
                        <w:txbxContent>
                          <w:p w:rsidR="00B71950" w:rsidRDefault="00B71950" w:rsidP="00B719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36830</wp:posOffset>
                      </wp:positionV>
                      <wp:extent cx="638175" cy="247650"/>
                      <wp:effectExtent l="13335" t="8255" r="5715" b="10795"/>
                      <wp:wrapNone/>
                      <wp:docPr id="21" name="Textfeld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1" o:spid="_x0000_s1042" type="#_x0000_t202" style="position:absolute;margin-left:28.05pt;margin-top:2.9pt;width:50.25pt;height:1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 w:rsidRPr="00E46870">
              <w:rPr>
                <w:b/>
                <w:szCs w:val="24"/>
              </w:rPr>
              <w:tab/>
            </w:r>
            <w:r w:rsidRPr="00DE73FB">
              <w:rPr>
                <w:szCs w:val="24"/>
              </w:rPr>
              <w:t>Fehlertelegramme</w:t>
            </w:r>
            <w:r w:rsidRPr="00DE73FB">
              <w:rPr>
                <w:szCs w:val="24"/>
              </w:rPr>
              <w:tab/>
            </w:r>
          </w:p>
          <w:p w:rsidR="00B71950" w:rsidRPr="00017137" w:rsidRDefault="00B71950" w:rsidP="00B71950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</w:rPr>
            </w:pPr>
            <w:r>
              <w:rPr>
                <w:szCs w:val="24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 xml:space="preserve">Error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telegrams</w:t>
            </w:r>
            <w:proofErr w:type="spellEnd"/>
          </w:p>
          <w:p w:rsidR="00B71950" w:rsidRPr="00017137" w:rsidRDefault="00B71950" w:rsidP="00B71950">
            <w:pPr>
              <w:rPr>
                <w:sz w:val="16"/>
                <w:szCs w:val="16"/>
              </w:rPr>
            </w:pPr>
          </w:p>
          <w:p w:rsidR="00B71950" w:rsidRDefault="00B71950" w:rsidP="00B71950">
            <w:pPr>
              <w:tabs>
                <w:tab w:val="left" w:pos="1701"/>
                <w:tab w:val="left" w:pos="6804"/>
              </w:tabs>
              <w:rPr>
                <w:szCs w:val="24"/>
              </w:rPr>
            </w:pPr>
            <w:r>
              <w:rPr>
                <w:b/>
                <w:noProof/>
                <w:sz w:val="16"/>
                <w:szCs w:val="16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82550</wp:posOffset>
                      </wp:positionV>
                      <wp:extent cx="728980" cy="247650"/>
                      <wp:effectExtent l="7620" t="6350" r="6350" b="12700"/>
                      <wp:wrapNone/>
                      <wp:docPr id="20" name="Textfeld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898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20" o:spid="_x0000_s1043" type="#_x0000_t202" style="position:absolute;margin-left:275.85pt;margin-top:6.5pt;width:57.4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">
                      <v:textbox>
                        <w:txbxContent>
                          <w:p w:rsidR="00B71950" w:rsidRDefault="00B71950" w:rsidP="00B7195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21590</wp:posOffset>
                      </wp:positionV>
                      <wp:extent cx="638175" cy="247650"/>
                      <wp:effectExtent l="13335" t="12065" r="5715" b="6985"/>
                      <wp:wrapNone/>
                      <wp:docPr id="19" name="Textfeld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19" o:spid="_x0000_s1044" type="#_x0000_t202" style="position:absolute;margin-left:28.05pt;margin-top:1.7pt;width:50.25pt;height:1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 w:rsidRPr="00DE73FB">
              <w:rPr>
                <w:szCs w:val="24"/>
              </w:rPr>
              <w:tab/>
              <w:t>Telegrammlücken</w:t>
            </w:r>
            <w:r w:rsidRPr="00DE73FB">
              <w:rPr>
                <w:szCs w:val="24"/>
              </w:rPr>
              <w:tab/>
            </w:r>
          </w:p>
          <w:p w:rsidR="00B71950" w:rsidRPr="00017137" w:rsidRDefault="00B71950" w:rsidP="00B71950">
            <w:pPr>
              <w:tabs>
                <w:tab w:val="left" w:pos="1701"/>
                <w:tab w:val="left" w:pos="68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Telegram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gaps</w:t>
            </w:r>
            <w:proofErr w:type="spellEnd"/>
          </w:p>
          <w:p w:rsidR="00B71950" w:rsidRPr="00017137" w:rsidRDefault="00B71950" w:rsidP="00B71950">
            <w:pPr>
              <w:rPr>
                <w:sz w:val="16"/>
                <w:szCs w:val="16"/>
              </w:rPr>
            </w:pPr>
          </w:p>
          <w:p w:rsidR="00B71950" w:rsidRDefault="00B71950" w:rsidP="00B71950">
            <w:pPr>
              <w:tabs>
                <w:tab w:val="left" w:pos="1701"/>
              </w:tabs>
              <w:rPr>
                <w:szCs w:val="24"/>
              </w:rPr>
            </w:pPr>
            <w:r>
              <w:rPr>
                <w:b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34925</wp:posOffset>
                      </wp:positionV>
                      <wp:extent cx="638175" cy="247650"/>
                      <wp:effectExtent l="13335" t="6350" r="5715" b="12700"/>
                      <wp:wrapNone/>
                      <wp:docPr id="18" name="Textfeld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18" o:spid="_x0000_s1045" type="#_x0000_t202" style="position:absolute;margin-left:28.05pt;margin-top:2.75pt;width:50.2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 w:rsidRPr="00DE73FB">
              <w:rPr>
                <w:szCs w:val="24"/>
              </w:rPr>
              <w:tab/>
              <w:t>Zeitraum der Messung (Tage)</w:t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</w:p>
          <w:p w:rsidR="00B71950" w:rsidRPr="00B71950" w:rsidRDefault="00B71950" w:rsidP="00B71950">
            <w:pPr>
              <w:tabs>
                <w:tab w:val="left" w:pos="170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r w:rsidRPr="00B71950">
              <w:rPr>
                <w:color w:val="0070C0"/>
                <w:sz w:val="18"/>
                <w:szCs w:val="16"/>
              </w:rPr>
              <w:t xml:space="preserve">Time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period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of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measurement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(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days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>)</w:t>
            </w:r>
          </w:p>
          <w:p w:rsidR="00B71950" w:rsidRPr="00B71950" w:rsidRDefault="00B71950" w:rsidP="00B71950"/>
          <w:p w:rsidR="00B71950" w:rsidRPr="00B71950" w:rsidRDefault="00B71950" w:rsidP="00B71950"/>
          <w:p w:rsidR="00B71950" w:rsidRDefault="00B71950" w:rsidP="00B71950">
            <w:pPr>
              <w:ind w:left="709"/>
              <w:rPr>
                <w:szCs w:val="24"/>
              </w:rPr>
            </w:pPr>
            <w:r w:rsidRPr="00DC7163">
              <w:rPr>
                <w:szCs w:val="24"/>
              </w:rPr>
              <w:t>Verwendetes Messgerät: _________________________________________</w:t>
            </w:r>
          </w:p>
          <w:p w:rsidR="00B71950" w:rsidRPr="00B71950" w:rsidRDefault="00B71950" w:rsidP="00B71950">
            <w:pPr>
              <w:ind w:left="709"/>
              <w:rPr>
                <w:color w:val="0070C0"/>
                <w:sz w:val="18"/>
                <w:szCs w:val="16"/>
              </w:rPr>
            </w:pPr>
            <w:proofErr w:type="spellStart"/>
            <w:r w:rsidRPr="00B71950">
              <w:rPr>
                <w:color w:val="0070C0"/>
                <w:sz w:val="18"/>
                <w:szCs w:val="16"/>
              </w:rPr>
              <w:t>Used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measuring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device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>:</w:t>
            </w:r>
          </w:p>
          <w:p w:rsidR="00216CF8" w:rsidRDefault="00216CF8" w:rsidP="00B71950">
            <w:pPr>
              <w:tabs>
                <w:tab w:val="left" w:pos="1701"/>
                <w:tab w:val="left" w:pos="6804"/>
              </w:tabs>
            </w:pPr>
          </w:p>
          <w:p w:rsidR="00B71950" w:rsidRPr="000D3EF4" w:rsidRDefault="00B71950" w:rsidP="00B71950">
            <w:pPr>
              <w:tabs>
                <w:tab w:val="left" w:pos="1701"/>
                <w:tab w:val="left" w:pos="6804"/>
              </w:tabs>
            </w:pPr>
          </w:p>
        </w:tc>
      </w:tr>
      <w:tr w:rsidR="00B71950" w:rsidRPr="006074D9" w:rsidTr="008B2154">
        <w:trPr>
          <w:trHeight w:val="231"/>
        </w:trPr>
        <w:tc>
          <w:tcPr>
            <w:tcW w:w="50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950" w:rsidRPr="00406AF7" w:rsidRDefault="00B71950" w:rsidP="00B71950">
            <w:pPr>
              <w:pStyle w:val="berschrift1"/>
            </w:pPr>
            <w:bookmarkStart w:id="10" w:name="_Toc457547149"/>
            <w:r w:rsidRPr="00B71950">
              <w:t>EMV Betrachtung</w:t>
            </w:r>
            <w:bookmarkEnd w:id="10"/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950" w:rsidRPr="00B71950" w:rsidRDefault="00B71950" w:rsidP="00B71950">
            <w:pPr>
              <w:pStyle w:val="1RE"/>
              <w:framePr w:wrap="around"/>
              <w:rPr>
                <w:lang w:val="de-DE"/>
              </w:rPr>
            </w:pPr>
            <w:bookmarkStart w:id="11" w:name="_Toc457547154"/>
            <w:r w:rsidRPr="00B71950">
              <w:rPr>
                <w:lang w:val="de-DE"/>
              </w:rPr>
              <w:t xml:space="preserve">EMV </w:t>
            </w:r>
            <w:proofErr w:type="spellStart"/>
            <w:r w:rsidRPr="00B71950">
              <w:rPr>
                <w:lang w:val="de-DE"/>
              </w:rPr>
              <w:t>Viewing</w:t>
            </w:r>
            <w:bookmarkEnd w:id="11"/>
            <w:proofErr w:type="spellEnd"/>
          </w:p>
        </w:tc>
      </w:tr>
      <w:tr w:rsidR="00B71950" w:rsidRPr="00CB641B" w:rsidTr="008B2154">
        <w:trPr>
          <w:trHeight w:val="231"/>
        </w:trPr>
        <w:tc>
          <w:tcPr>
            <w:tcW w:w="10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1950" w:rsidRDefault="00B71950" w:rsidP="008B2154">
            <w:pPr>
              <w:rPr>
                <w:noProof/>
                <w:lang w:eastAsia="de-DE"/>
              </w:rPr>
            </w:pPr>
          </w:p>
          <w:p w:rsidR="00B71950" w:rsidRDefault="00B71950" w:rsidP="00B71950">
            <w:pPr>
              <w:ind w:firstLine="708"/>
              <w:rPr>
                <w:szCs w:val="24"/>
              </w:rPr>
            </w:pPr>
          </w:p>
          <w:p w:rsidR="00B71950" w:rsidRPr="00B71950" w:rsidRDefault="00B71950" w:rsidP="00B71950">
            <w:pPr>
              <w:tabs>
                <w:tab w:val="left" w:pos="1701"/>
              </w:tabs>
              <w:ind w:firstLine="708"/>
              <w:rPr>
                <w:sz w:val="16"/>
                <w:szCs w:val="16"/>
                <w:lang w:val="en-US"/>
              </w:rPr>
            </w:pPr>
            <w:r>
              <w:rPr>
                <w:b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24130</wp:posOffset>
                      </wp:positionV>
                      <wp:extent cx="638175" cy="247650"/>
                      <wp:effectExtent l="13335" t="5080" r="5715" b="13970"/>
                      <wp:wrapNone/>
                      <wp:docPr id="35" name="Textfeld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35" o:spid="_x0000_s1046" type="#_x0000_t202" style="position:absolute;left:0;text-align:left;margin-left:28.05pt;margin-top:1.9pt;width:50.2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 w:rsidRPr="00B71950">
              <w:rPr>
                <w:szCs w:val="24"/>
                <w:lang w:val="en-US"/>
              </w:rPr>
              <w:tab/>
            </w:r>
            <w:proofErr w:type="spellStart"/>
            <w:r w:rsidRPr="00B71950">
              <w:rPr>
                <w:lang w:val="en-US"/>
              </w:rPr>
              <w:t>Anzahl</w:t>
            </w:r>
            <w:proofErr w:type="spellEnd"/>
            <w:r w:rsidRPr="00B71950">
              <w:rPr>
                <w:lang w:val="en-US"/>
              </w:rPr>
              <w:t xml:space="preserve"> der </w:t>
            </w:r>
            <w:proofErr w:type="spellStart"/>
            <w:r w:rsidRPr="00B71950">
              <w:rPr>
                <w:lang w:val="en-US"/>
              </w:rPr>
              <w:t>Messungen</w:t>
            </w:r>
            <w:proofErr w:type="spellEnd"/>
            <w:r w:rsidRPr="00B71950">
              <w:rPr>
                <w:lang w:val="en-US"/>
              </w:rPr>
              <w:t xml:space="preserve">  (</w:t>
            </w:r>
            <w:proofErr w:type="spellStart"/>
            <w:r w:rsidRPr="00B71950">
              <w:rPr>
                <w:lang w:val="en-US"/>
              </w:rPr>
              <w:t>Stichproben</w:t>
            </w:r>
            <w:proofErr w:type="spellEnd"/>
            <w:r w:rsidRPr="00B71950">
              <w:rPr>
                <w:lang w:val="en-US"/>
              </w:rPr>
              <w:t>)</w:t>
            </w:r>
          </w:p>
          <w:p w:rsidR="00B71950" w:rsidRPr="00B71950" w:rsidRDefault="00B71950" w:rsidP="00B71950">
            <w:pPr>
              <w:tabs>
                <w:tab w:val="left" w:pos="1701"/>
              </w:tabs>
              <w:ind w:firstLine="708"/>
              <w:rPr>
                <w:color w:val="0070C0"/>
                <w:sz w:val="18"/>
                <w:szCs w:val="16"/>
                <w:lang w:val="en-US"/>
              </w:rPr>
            </w:pPr>
            <w:r w:rsidRPr="00B71950">
              <w:rPr>
                <w:sz w:val="16"/>
                <w:szCs w:val="16"/>
                <w:lang w:val="en-US"/>
              </w:rPr>
              <w:tab/>
            </w:r>
            <w:r w:rsidRPr="00B71950">
              <w:rPr>
                <w:color w:val="0070C0"/>
                <w:sz w:val="18"/>
                <w:szCs w:val="16"/>
                <w:lang w:val="en-US"/>
              </w:rPr>
              <w:t xml:space="preserve">Amount of measurements (random </w:t>
            </w:r>
            <w:proofErr w:type="spellStart"/>
            <w:r w:rsidRPr="00B71950">
              <w:rPr>
                <w:color w:val="0070C0"/>
                <w:sz w:val="18"/>
                <w:szCs w:val="16"/>
                <w:lang w:val="en-US"/>
              </w:rPr>
              <w:t>sampels</w:t>
            </w:r>
            <w:proofErr w:type="spellEnd"/>
            <w:r w:rsidRPr="00B71950">
              <w:rPr>
                <w:color w:val="0070C0"/>
                <w:sz w:val="18"/>
                <w:szCs w:val="16"/>
                <w:lang w:val="en-US"/>
              </w:rPr>
              <w:t>)</w:t>
            </w:r>
          </w:p>
          <w:p w:rsidR="00B71950" w:rsidRPr="00277581" w:rsidRDefault="00B71950" w:rsidP="00B71950">
            <w:pPr>
              <w:ind w:firstLine="708"/>
              <w:rPr>
                <w:szCs w:val="24"/>
                <w:lang w:val="en-US"/>
              </w:rPr>
            </w:pPr>
          </w:p>
          <w:p w:rsidR="00B71950" w:rsidRPr="00277581" w:rsidRDefault="00B71950" w:rsidP="00B71950">
            <w:pPr>
              <w:ind w:firstLine="708"/>
              <w:rPr>
                <w:szCs w:val="24"/>
                <w:lang w:val="en-US"/>
              </w:rPr>
            </w:pPr>
          </w:p>
          <w:p w:rsidR="00B71950" w:rsidRPr="00B71950" w:rsidRDefault="00B71950" w:rsidP="00B71950">
            <w:pPr>
              <w:rPr>
                <w:sz w:val="16"/>
                <w:szCs w:val="16"/>
                <w:lang w:val="en-US"/>
              </w:rPr>
            </w:pPr>
            <w:r w:rsidRPr="00277581">
              <w:rPr>
                <w:szCs w:val="24"/>
                <w:lang w:val="en-US"/>
              </w:rPr>
              <w:t xml:space="preserve">         </w:t>
            </w:r>
            <w:proofErr w:type="spellStart"/>
            <w:r w:rsidRPr="00B71950">
              <w:rPr>
                <w:szCs w:val="24"/>
                <w:lang w:val="en-US"/>
              </w:rPr>
              <w:t>Messwerte</w:t>
            </w:r>
            <w:proofErr w:type="spellEnd"/>
            <w:r w:rsidRPr="00B71950">
              <w:rPr>
                <w:szCs w:val="24"/>
                <w:lang w:val="en-US"/>
              </w:rPr>
              <w:t>:</w:t>
            </w:r>
            <w:r w:rsidRPr="00B71950">
              <w:rPr>
                <w:szCs w:val="24"/>
                <w:lang w:val="en-US"/>
              </w:rPr>
              <w:tab/>
            </w:r>
            <w:r w:rsidRPr="00B71950">
              <w:rPr>
                <w:szCs w:val="24"/>
                <w:lang w:val="en-US"/>
              </w:rPr>
              <w:tab/>
            </w:r>
            <w:r w:rsidRPr="00B71950">
              <w:rPr>
                <w:szCs w:val="24"/>
                <w:lang w:val="en-US"/>
              </w:rPr>
              <w:tab/>
            </w:r>
            <w:r w:rsidRPr="00B71950">
              <w:rPr>
                <w:szCs w:val="24"/>
                <w:lang w:val="en-US"/>
              </w:rPr>
              <w:tab/>
            </w:r>
            <w:r w:rsidRPr="00B71950">
              <w:rPr>
                <w:szCs w:val="24"/>
                <w:lang w:val="en-US"/>
              </w:rPr>
              <w:tab/>
              <w:t xml:space="preserve">         </w:t>
            </w:r>
            <w:proofErr w:type="spellStart"/>
            <w:r w:rsidRPr="00B71950">
              <w:rPr>
                <w:szCs w:val="24"/>
                <w:lang w:val="en-US"/>
              </w:rPr>
              <w:t>Grenzwerte</w:t>
            </w:r>
            <w:proofErr w:type="spellEnd"/>
          </w:p>
          <w:p w:rsidR="00B71950" w:rsidRPr="00B71950" w:rsidRDefault="00B71950" w:rsidP="00B71950">
            <w:pPr>
              <w:rPr>
                <w:color w:val="0070C0"/>
                <w:sz w:val="18"/>
                <w:szCs w:val="16"/>
                <w:lang w:val="en-US"/>
              </w:rPr>
            </w:pPr>
            <w:r>
              <w:rPr>
                <w:color w:val="0070C0"/>
                <w:sz w:val="18"/>
                <w:szCs w:val="16"/>
                <w:lang w:val="en-US"/>
              </w:rPr>
              <w:t xml:space="preserve">          </w:t>
            </w:r>
            <w:r w:rsidRPr="00B71950">
              <w:rPr>
                <w:color w:val="0070C0"/>
                <w:sz w:val="18"/>
                <w:szCs w:val="16"/>
                <w:lang w:val="en-US"/>
              </w:rPr>
              <w:t>Measured values</w:t>
            </w:r>
            <w:r w:rsidRPr="00B71950">
              <w:rPr>
                <w:color w:val="0070C0"/>
                <w:sz w:val="18"/>
                <w:szCs w:val="16"/>
                <w:lang w:val="en-US"/>
              </w:rPr>
              <w:tab/>
            </w:r>
            <w:r>
              <w:rPr>
                <w:color w:val="0070C0"/>
                <w:sz w:val="18"/>
                <w:szCs w:val="16"/>
                <w:lang w:val="en-US"/>
              </w:rPr>
              <w:tab/>
            </w:r>
            <w:r>
              <w:rPr>
                <w:color w:val="0070C0"/>
                <w:sz w:val="18"/>
                <w:szCs w:val="16"/>
                <w:lang w:val="en-US"/>
              </w:rPr>
              <w:tab/>
            </w:r>
            <w:r>
              <w:rPr>
                <w:color w:val="0070C0"/>
                <w:sz w:val="18"/>
                <w:szCs w:val="16"/>
                <w:lang w:val="en-US"/>
              </w:rPr>
              <w:tab/>
            </w:r>
            <w:r>
              <w:rPr>
                <w:color w:val="0070C0"/>
                <w:sz w:val="18"/>
                <w:szCs w:val="16"/>
                <w:lang w:val="en-US"/>
              </w:rPr>
              <w:tab/>
              <w:t xml:space="preserve">          </w:t>
            </w:r>
            <w:r w:rsidRPr="00B71950">
              <w:rPr>
                <w:color w:val="0070C0"/>
                <w:sz w:val="18"/>
                <w:szCs w:val="16"/>
                <w:lang w:val="en-US"/>
              </w:rPr>
              <w:t>Limit values</w:t>
            </w:r>
          </w:p>
          <w:p w:rsidR="00B71950" w:rsidRPr="00B71950" w:rsidRDefault="00B71950" w:rsidP="00B71950">
            <w:pPr>
              <w:rPr>
                <w:sz w:val="16"/>
                <w:szCs w:val="16"/>
                <w:lang w:val="en-US"/>
              </w:rPr>
            </w:pPr>
            <w:r w:rsidRPr="00B71950">
              <w:rPr>
                <w:szCs w:val="24"/>
                <w:lang w:val="en-US"/>
              </w:rPr>
              <w:tab/>
            </w:r>
          </w:p>
          <w:p w:rsidR="00B71950" w:rsidRDefault="00B71950" w:rsidP="00B71950">
            <w:pPr>
              <w:tabs>
                <w:tab w:val="left" w:pos="1701"/>
                <w:tab w:val="left" w:pos="5268"/>
                <w:tab w:val="left" w:pos="6804"/>
              </w:tabs>
              <w:rPr>
                <w:szCs w:val="24"/>
              </w:rPr>
            </w:pPr>
            <w:r>
              <w:rPr>
                <w:b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3499485</wp:posOffset>
                      </wp:positionH>
                      <wp:positionV relativeFrom="paragraph">
                        <wp:posOffset>62865</wp:posOffset>
                      </wp:positionV>
                      <wp:extent cx="932815" cy="247650"/>
                      <wp:effectExtent l="13335" t="5715" r="6350" b="13335"/>
                      <wp:wrapNone/>
                      <wp:docPr id="34" name="Textfeld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>
                                  <w:pPr>
                                    <w:jc w:val="center"/>
                                  </w:pPr>
                                  <w:r>
                                    <w:t>&lt;40mA</w:t>
                                  </w:r>
                                </w:p>
                                <w:p w:rsidR="00B71950" w:rsidRDefault="00B71950" w:rsidP="00B7195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B71950" w:rsidRPr="00CB3106" w:rsidRDefault="00B71950" w:rsidP="00B7195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34" o:spid="_x0000_s1047" type="#_x0000_t202" style="position:absolute;margin-left:275.55pt;margin-top:4.95pt;width:73.45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">
                      <v:textbox>
                        <w:txbxContent>
                          <w:p w:rsidR="00B71950" w:rsidRDefault="00B71950" w:rsidP="00B71950">
                            <w:pPr>
                              <w:jc w:val="center"/>
                            </w:pPr>
                            <w:r>
                              <w:t>&lt;40mA</w:t>
                            </w:r>
                          </w:p>
                          <w:p w:rsidR="00B71950" w:rsidRDefault="00B71950" w:rsidP="00B719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71950" w:rsidRPr="00CB3106" w:rsidRDefault="00B71950" w:rsidP="00B7195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szCs w:val="2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40005</wp:posOffset>
                      </wp:positionV>
                      <wp:extent cx="638175" cy="247650"/>
                      <wp:effectExtent l="11430" t="11430" r="7620" b="7620"/>
                      <wp:wrapNone/>
                      <wp:docPr id="33" name="Textfeld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33" o:spid="_x0000_s1048" type="#_x0000_t202" style="position:absolute;margin-left:28.65pt;margin-top:3.15pt;width:50.2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 w:rsidRPr="00E46870">
              <w:rPr>
                <w:szCs w:val="24"/>
              </w:rPr>
              <w:tab/>
            </w:r>
            <w:r w:rsidRPr="00DE73FB">
              <w:rPr>
                <w:szCs w:val="24"/>
              </w:rPr>
              <w:t>Schirmstrom (mA)</w:t>
            </w:r>
            <w:r w:rsidRPr="00DE73FB">
              <w:rPr>
                <w:szCs w:val="24"/>
              </w:rPr>
              <w:tab/>
            </w:r>
            <w:r>
              <w:rPr>
                <w:szCs w:val="24"/>
              </w:rPr>
              <w:tab/>
            </w:r>
          </w:p>
          <w:p w:rsidR="00B71950" w:rsidRPr="001A046A" w:rsidRDefault="00B71950" w:rsidP="00B71950">
            <w:pPr>
              <w:tabs>
                <w:tab w:val="left" w:pos="1701"/>
                <w:tab w:val="left" w:pos="5268"/>
                <w:tab w:val="left" w:pos="6804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Shield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current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(mA)</w:t>
            </w:r>
          </w:p>
          <w:p w:rsidR="00B71950" w:rsidRPr="00DE73FB" w:rsidRDefault="00B71950" w:rsidP="00B71950">
            <w:pPr>
              <w:rPr>
                <w:szCs w:val="24"/>
              </w:rPr>
            </w:pPr>
          </w:p>
          <w:p w:rsidR="00B71950" w:rsidRDefault="00B71950" w:rsidP="00B71950">
            <w:pPr>
              <w:tabs>
                <w:tab w:val="left" w:pos="1701"/>
              </w:tabs>
              <w:rPr>
                <w:szCs w:val="24"/>
              </w:rPr>
            </w:pPr>
            <w:r>
              <w:rPr>
                <w:b/>
                <w:noProof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3503295</wp:posOffset>
                      </wp:positionH>
                      <wp:positionV relativeFrom="paragraph">
                        <wp:posOffset>25400</wp:posOffset>
                      </wp:positionV>
                      <wp:extent cx="929005" cy="247650"/>
                      <wp:effectExtent l="7620" t="6350" r="6350" b="12700"/>
                      <wp:wrapNone/>
                      <wp:docPr id="32" name="Textfel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00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>
                                  <w:pPr>
                                    <w:jc w:val="center"/>
                                  </w:pPr>
                                  <w:r>
                                    <w:t>&lt;0,6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32" o:spid="_x0000_s1049" type="#_x0000_t202" style="position:absolute;margin-left:275.85pt;margin-top:2pt;width:73.1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">
                      <v:textbox>
                        <w:txbxContent>
                          <w:p w:rsidR="00B71950" w:rsidRDefault="00B71950" w:rsidP="00B71950">
                            <w:pPr>
                              <w:jc w:val="center"/>
                            </w:pPr>
                            <w:r>
                              <w:t>&lt;0,6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60960</wp:posOffset>
                      </wp:positionV>
                      <wp:extent cx="638175" cy="247650"/>
                      <wp:effectExtent l="13335" t="13335" r="5715" b="5715"/>
                      <wp:wrapNone/>
                      <wp:docPr id="31" name="Textfeld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71950" w:rsidRDefault="00B71950" w:rsidP="00B7195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feld 31" o:spid="_x0000_s1050" type="#_x0000_t202" style="position:absolute;margin-left:28.05pt;margin-top:4.8pt;width:50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">
                      <v:textbox>
                        <w:txbxContent>
                          <w:p w:rsidR="00B71950" w:rsidRDefault="00B71950" w:rsidP="00B71950"/>
                        </w:txbxContent>
                      </v:textbox>
                    </v:shape>
                  </w:pict>
                </mc:Fallback>
              </mc:AlternateContent>
            </w:r>
            <w:r w:rsidRPr="00DE73FB">
              <w:rPr>
                <w:szCs w:val="24"/>
              </w:rPr>
              <w:tab/>
              <w:t>Impedanz (Ohm)</w:t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  <w:r w:rsidRPr="00DE73FB">
              <w:rPr>
                <w:szCs w:val="24"/>
              </w:rPr>
              <w:tab/>
            </w:r>
          </w:p>
          <w:p w:rsidR="00B71950" w:rsidRPr="001A046A" w:rsidRDefault="00B71950" w:rsidP="00B71950">
            <w:pPr>
              <w:tabs>
                <w:tab w:val="left" w:pos="1701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Impedance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(Ohm)</w:t>
            </w:r>
          </w:p>
          <w:p w:rsidR="00B71950" w:rsidRPr="001A046A" w:rsidRDefault="00B71950" w:rsidP="00B71950">
            <w:pPr>
              <w:rPr>
                <w:sz w:val="16"/>
                <w:szCs w:val="16"/>
              </w:rPr>
            </w:pPr>
          </w:p>
          <w:p w:rsidR="00B71950" w:rsidRDefault="00B71950" w:rsidP="00B71950">
            <w:pPr>
              <w:tabs>
                <w:tab w:val="left" w:pos="1701"/>
                <w:tab w:val="left" w:pos="6804"/>
              </w:tabs>
              <w:rPr>
                <w:szCs w:val="24"/>
              </w:rPr>
            </w:pPr>
          </w:p>
          <w:p w:rsidR="00B71950" w:rsidRDefault="00B71950" w:rsidP="00B71950">
            <w:pPr>
              <w:ind w:left="709"/>
              <w:rPr>
                <w:szCs w:val="24"/>
              </w:rPr>
            </w:pPr>
            <w:r w:rsidRPr="00DC7163">
              <w:rPr>
                <w:szCs w:val="24"/>
              </w:rPr>
              <w:t>Verwendetes Messgerät: _________________________________________</w:t>
            </w:r>
          </w:p>
          <w:p w:rsidR="00B71950" w:rsidRPr="00017137" w:rsidRDefault="00B71950" w:rsidP="00B71950">
            <w:pPr>
              <w:ind w:left="709"/>
              <w:rPr>
                <w:sz w:val="16"/>
                <w:szCs w:val="16"/>
              </w:rPr>
            </w:pPr>
            <w:proofErr w:type="spellStart"/>
            <w:r w:rsidRPr="00B71950">
              <w:rPr>
                <w:color w:val="0070C0"/>
                <w:sz w:val="18"/>
                <w:szCs w:val="16"/>
              </w:rPr>
              <w:t>Used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measuring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 xml:space="preserve"> </w:t>
            </w:r>
            <w:proofErr w:type="spellStart"/>
            <w:r w:rsidRPr="00B71950">
              <w:rPr>
                <w:color w:val="0070C0"/>
                <w:sz w:val="18"/>
                <w:szCs w:val="16"/>
              </w:rPr>
              <w:t>device</w:t>
            </w:r>
            <w:proofErr w:type="spellEnd"/>
            <w:r w:rsidRPr="00B71950">
              <w:rPr>
                <w:color w:val="0070C0"/>
                <w:sz w:val="18"/>
                <w:szCs w:val="16"/>
              </w:rPr>
              <w:t>:</w:t>
            </w:r>
          </w:p>
          <w:p w:rsidR="00B71950" w:rsidRDefault="00B71950" w:rsidP="00B71950">
            <w:pPr>
              <w:tabs>
                <w:tab w:val="left" w:pos="1701"/>
                <w:tab w:val="left" w:pos="6804"/>
              </w:tabs>
              <w:rPr>
                <w:szCs w:val="24"/>
              </w:rPr>
            </w:pPr>
            <w:r>
              <w:rPr>
                <w:szCs w:val="24"/>
              </w:rPr>
              <w:tab/>
            </w:r>
          </w:p>
          <w:p w:rsidR="00B71950" w:rsidRDefault="00B71950" w:rsidP="008B2154">
            <w:pPr>
              <w:rPr>
                <w:noProof/>
                <w:lang w:eastAsia="de-DE"/>
              </w:rPr>
            </w:pPr>
          </w:p>
          <w:p w:rsidR="00B71950" w:rsidRPr="000D3EF4" w:rsidRDefault="00B71950" w:rsidP="008B2154"/>
        </w:tc>
      </w:tr>
    </w:tbl>
    <w:p w:rsidR="006B168B" w:rsidRDefault="006B168B" w:rsidP="00406AF7"/>
    <w:p w:rsidR="00AC1AA1" w:rsidRDefault="00AC1AA1" w:rsidP="00406AF7"/>
    <w:p w:rsidR="00AC1AA1" w:rsidRDefault="00AC1AA1" w:rsidP="00406AF7"/>
    <w:p w:rsidR="00AC1AA1" w:rsidRPr="00F61975" w:rsidRDefault="00AC1AA1" w:rsidP="00406AF7"/>
    <w:sectPr w:rsidR="00AC1AA1" w:rsidRPr="00F61975" w:rsidSect="00087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077" w:bottom="567" w:left="1361" w:header="454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C3B" w:rsidRDefault="00B52C3B">
      <w:r>
        <w:separator/>
      </w:r>
    </w:p>
  </w:endnote>
  <w:endnote w:type="continuationSeparator" w:id="0">
    <w:p w:rsidR="00B52C3B" w:rsidRDefault="00B52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MWTypeRegular">
    <w:panose1 w:val="020B0604020202020204"/>
    <w:charset w:val="00"/>
    <w:family w:val="swiss"/>
    <w:pitch w:val="variable"/>
    <w:sig w:usb0="8000002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W Helvetica 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taPlusLF-Regular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BMWTypeLight">
    <w:panose1 w:val="020B0304020202020204"/>
    <w:charset w:val="00"/>
    <w:family w:val="swiss"/>
    <w:pitch w:val="variable"/>
    <w:sig w:usb0="80000027" w:usb1="00000000" w:usb2="00000000" w:usb3="00000000" w:csb0="00000093" w:csb1="00000000"/>
  </w:font>
  <w:font w:name="BMWType V2 Regular">
    <w:panose1 w:val="00000000000000000000"/>
    <w:charset w:val="00"/>
    <w:family w:val="auto"/>
    <w:pitch w:val="variable"/>
    <w:sig w:usb0="800022BF" w:usb1="9000004A" w:usb2="00000008" w:usb3="00000000" w:csb0="0000009F" w:csb1="00000000"/>
  </w:font>
  <w:font w:name="BMW Group Condensed">
    <w:panose1 w:val="020B0606020202020204"/>
    <w:charset w:val="00"/>
    <w:family w:val="swiss"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MW Helvetica Rom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25" w:rsidRDefault="00FE512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C3B" w:rsidRPr="000C5C36" w:rsidRDefault="000C5C36" w:rsidP="000C5C36">
    <w:pPr>
      <w:pStyle w:val="Fuzeile"/>
      <w:ind w:left="0"/>
      <w:rPr>
        <w:rFonts w:ascii="BMW Helvetica Light" w:hAnsi="BMW Helvetica Light"/>
        <w:i w:val="0"/>
        <w:sz w:val="18"/>
      </w:rPr>
    </w:pPr>
    <w:r w:rsidRPr="000C5C36">
      <w:rPr>
        <w:rStyle w:val="Seitenzahl"/>
        <w:rFonts w:ascii="BMW Helvetica Light" w:hAnsi="BMW Helvetica Light"/>
        <w:i w:val="0"/>
        <w:sz w:val="18"/>
      </w:rPr>
      <w:fldChar w:fldCharType="begin"/>
    </w:r>
    <w:r w:rsidRPr="000C5C36">
      <w:rPr>
        <w:rStyle w:val="Seitenzahl"/>
        <w:rFonts w:ascii="BMW Helvetica Light" w:hAnsi="BMW Helvetica Light"/>
        <w:i w:val="0"/>
        <w:sz w:val="18"/>
      </w:rPr>
      <w:instrText xml:space="preserve"> FILENAME \* MERGEFORMAT </w:instrText>
    </w:r>
    <w:r w:rsidRPr="000C5C36">
      <w:rPr>
        <w:rStyle w:val="Seitenzahl"/>
        <w:rFonts w:ascii="BMW Helvetica Light" w:hAnsi="BMW Helvetica Light"/>
        <w:i w:val="0"/>
        <w:sz w:val="18"/>
      </w:rPr>
      <w:fldChar w:fldCharType="separate"/>
    </w:r>
    <w:r w:rsidR="00B415D7">
      <w:rPr>
        <w:rStyle w:val="Seitenzahl"/>
        <w:rFonts w:ascii="BMW Helvetica Light" w:hAnsi="BMW Helvetica Light"/>
        <w:i w:val="0"/>
        <w:noProof/>
        <w:sz w:val="18"/>
      </w:rPr>
      <w:t>E_03.02.4_FORM_20170817_Profinet_measurement_protocol.docx</w:t>
    </w:r>
    <w:r w:rsidRPr="000C5C36">
      <w:rPr>
        <w:rStyle w:val="Seitenzahl"/>
        <w:rFonts w:ascii="BMW Helvetica Light" w:hAnsi="BMW Helvetica Light"/>
        <w:i w:val="0"/>
        <w:sz w:val="18"/>
      </w:rPr>
      <w:fldChar w:fldCharType="end"/>
    </w:r>
    <w:bookmarkStart w:id="12" w:name="_GoBack"/>
    <w:bookmarkEnd w:id="12"/>
    <w:r>
      <w:rPr>
        <w:rStyle w:val="Seitenzahl"/>
        <w:rFonts w:ascii="BMW Helvetica Light" w:hAnsi="BMW Helvetica Light"/>
        <w:i w:val="0"/>
        <w:sz w:val="18"/>
      </w:rPr>
      <w:tab/>
    </w:r>
    <w:r w:rsidR="00B52C3B" w:rsidRPr="000C5C36">
      <w:rPr>
        <w:rStyle w:val="Seitenzahl"/>
        <w:rFonts w:ascii="BMW Helvetica Light" w:hAnsi="BMW Helvetica Light"/>
        <w:i w:val="0"/>
        <w:sz w:val="18"/>
      </w:rPr>
      <w:t xml:space="preserve">Seite/ </w:t>
    </w:r>
    <w:r w:rsidR="00B52C3B" w:rsidRPr="000C5C36">
      <w:rPr>
        <w:rStyle w:val="Seitenzahl"/>
        <w:rFonts w:ascii="BMW Helvetica Light" w:hAnsi="BMW Helvetica Light"/>
        <w:i w:val="0"/>
        <w:color w:val="0070C0"/>
        <w:sz w:val="18"/>
      </w:rPr>
      <w:t>Page</w:t>
    </w:r>
    <w:r w:rsidR="00B52C3B" w:rsidRPr="000C5C36">
      <w:rPr>
        <w:rStyle w:val="Seitenzahl"/>
        <w:rFonts w:ascii="BMW Helvetica Light" w:hAnsi="BMW Helvetica Light"/>
        <w:i w:val="0"/>
        <w:sz w:val="18"/>
      </w:rPr>
      <w:t xml:space="preserve"> </w:t>
    </w:r>
    <w:r w:rsidR="00BB627B" w:rsidRPr="000C5C36">
      <w:rPr>
        <w:rStyle w:val="Seitenzahl"/>
        <w:rFonts w:ascii="BMW Helvetica Light" w:hAnsi="BMW Helvetica Light"/>
        <w:i w:val="0"/>
        <w:sz w:val="18"/>
      </w:rPr>
      <w:fldChar w:fldCharType="begin"/>
    </w:r>
    <w:r w:rsidR="00B52C3B" w:rsidRPr="000C5C36">
      <w:rPr>
        <w:rStyle w:val="Seitenzahl"/>
        <w:rFonts w:ascii="BMW Helvetica Light" w:hAnsi="BMW Helvetica Light"/>
        <w:i w:val="0"/>
        <w:sz w:val="18"/>
      </w:rPr>
      <w:instrText xml:space="preserve"> PAGE </w:instrText>
    </w:r>
    <w:r w:rsidR="00BB627B" w:rsidRPr="000C5C36">
      <w:rPr>
        <w:rStyle w:val="Seitenzahl"/>
        <w:rFonts w:ascii="BMW Helvetica Light" w:hAnsi="BMW Helvetica Light"/>
        <w:i w:val="0"/>
        <w:sz w:val="18"/>
      </w:rPr>
      <w:fldChar w:fldCharType="separate"/>
    </w:r>
    <w:r w:rsidR="00B415D7">
      <w:rPr>
        <w:rStyle w:val="Seitenzahl"/>
        <w:rFonts w:ascii="BMW Helvetica Light" w:hAnsi="BMW Helvetica Light"/>
        <w:i w:val="0"/>
        <w:noProof/>
        <w:sz w:val="18"/>
      </w:rPr>
      <w:t>1</w:t>
    </w:r>
    <w:r w:rsidR="00BB627B" w:rsidRPr="000C5C36">
      <w:rPr>
        <w:rStyle w:val="Seitenzahl"/>
        <w:rFonts w:ascii="BMW Helvetica Light" w:hAnsi="BMW Helvetica Light"/>
        <w:i w:val="0"/>
        <w:sz w:val="18"/>
      </w:rPr>
      <w:fldChar w:fldCharType="end"/>
    </w:r>
    <w:r w:rsidR="00B52C3B" w:rsidRPr="000C5C36">
      <w:rPr>
        <w:rStyle w:val="Seitenzahl"/>
        <w:rFonts w:ascii="BMW Helvetica Light" w:hAnsi="BMW Helvetica Light"/>
        <w:i w:val="0"/>
        <w:sz w:val="18"/>
      </w:rPr>
      <w:t xml:space="preserve"> von/ </w:t>
    </w:r>
    <w:proofErr w:type="spellStart"/>
    <w:r w:rsidR="00B52C3B" w:rsidRPr="000C5C36">
      <w:rPr>
        <w:rStyle w:val="Seitenzahl"/>
        <w:rFonts w:ascii="BMW Helvetica Light" w:hAnsi="BMW Helvetica Light"/>
        <w:i w:val="0"/>
        <w:color w:val="0070C0"/>
        <w:sz w:val="18"/>
      </w:rPr>
      <w:t>of</w:t>
    </w:r>
    <w:proofErr w:type="spellEnd"/>
    <w:r w:rsidR="00B52C3B" w:rsidRPr="000C5C36">
      <w:rPr>
        <w:rStyle w:val="Seitenzahl"/>
        <w:rFonts w:ascii="BMW Helvetica Light" w:hAnsi="BMW Helvetica Light"/>
        <w:i w:val="0"/>
        <w:sz w:val="18"/>
      </w:rPr>
      <w:t xml:space="preserve"> </w:t>
    </w:r>
    <w:r w:rsidR="00BB627B" w:rsidRPr="000C5C36">
      <w:rPr>
        <w:rStyle w:val="Seitenzahl"/>
        <w:rFonts w:ascii="BMW Helvetica Light" w:hAnsi="BMW Helvetica Light"/>
        <w:i w:val="0"/>
        <w:sz w:val="18"/>
      </w:rPr>
      <w:fldChar w:fldCharType="begin"/>
    </w:r>
    <w:r w:rsidR="00B52C3B" w:rsidRPr="000C5C36">
      <w:rPr>
        <w:rStyle w:val="Seitenzahl"/>
        <w:rFonts w:ascii="BMW Helvetica Light" w:hAnsi="BMW Helvetica Light"/>
        <w:i w:val="0"/>
        <w:sz w:val="18"/>
      </w:rPr>
      <w:instrText xml:space="preserve"> NUMPAGES </w:instrText>
    </w:r>
    <w:r w:rsidR="00BB627B" w:rsidRPr="000C5C36">
      <w:rPr>
        <w:rStyle w:val="Seitenzahl"/>
        <w:rFonts w:ascii="BMW Helvetica Light" w:hAnsi="BMW Helvetica Light"/>
        <w:i w:val="0"/>
        <w:sz w:val="18"/>
      </w:rPr>
      <w:fldChar w:fldCharType="separate"/>
    </w:r>
    <w:r w:rsidR="00B415D7">
      <w:rPr>
        <w:rStyle w:val="Seitenzahl"/>
        <w:rFonts w:ascii="BMW Helvetica Light" w:hAnsi="BMW Helvetica Light"/>
        <w:i w:val="0"/>
        <w:noProof/>
        <w:sz w:val="18"/>
      </w:rPr>
      <w:t>6</w:t>
    </w:r>
    <w:r w:rsidR="00BB627B" w:rsidRPr="000C5C36">
      <w:rPr>
        <w:rStyle w:val="Seitenzahl"/>
        <w:rFonts w:ascii="BMW Helvetica Light" w:hAnsi="BMW Helvetica Light"/>
        <w:i w:val="0"/>
        <w:sz w:val="18"/>
      </w:rPr>
      <w:fldChar w:fldCharType="end"/>
    </w:r>
    <w:r w:rsidR="00B52C3B" w:rsidRPr="000C5C36">
      <w:rPr>
        <w:rStyle w:val="Seitenzahl"/>
        <w:rFonts w:ascii="BMW Helvetica Light" w:hAnsi="BMW Helvetica Light"/>
        <w:i w:val="0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25" w:rsidRDefault="00FE512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C3B" w:rsidRDefault="00B52C3B">
      <w:r>
        <w:separator/>
      </w:r>
    </w:p>
  </w:footnote>
  <w:footnote w:type="continuationSeparator" w:id="0">
    <w:p w:rsidR="00B52C3B" w:rsidRDefault="00B52C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25" w:rsidRDefault="00FE512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C3B" w:rsidRPr="0055166F" w:rsidRDefault="00BD1146" w:rsidP="008663C9">
    <w:pPr>
      <w:jc w:val="right"/>
      <w:rPr>
        <w:sz w:val="16"/>
        <w:szCs w:val="16"/>
      </w:rPr>
    </w:pPr>
    <w:r>
      <w:rPr>
        <w:noProof/>
        <w:sz w:val="16"/>
        <w:szCs w:val="16"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795020</wp:posOffset>
              </wp:positionH>
              <wp:positionV relativeFrom="paragraph">
                <wp:posOffset>200025</wp:posOffset>
              </wp:positionV>
              <wp:extent cx="4754880" cy="831850"/>
              <wp:effectExtent l="13970" t="9525" r="12700" b="635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4880" cy="831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2C3B" w:rsidRPr="009418A1" w:rsidRDefault="009418A1" w:rsidP="00BD6211">
                          <w:pPr>
                            <w:jc w:val="center"/>
                            <w:rPr>
                              <w:rFonts w:cs="Arial"/>
                              <w:b/>
                              <w:iCs/>
                              <w:color w:val="0070C0"/>
                              <w:sz w:val="28"/>
                              <w:szCs w:val="28"/>
                              <w:lang w:val="en-US"/>
                            </w:rPr>
                          </w:pPr>
                          <w:r w:rsidRPr="009418A1">
                            <w:rPr>
                              <w:rFonts w:cs="Arial"/>
                              <w:b/>
                              <w:sz w:val="28"/>
                              <w:lang w:val="en-US"/>
                            </w:rPr>
                            <w:t xml:space="preserve">Profinet </w:t>
                          </w:r>
                          <w:proofErr w:type="spellStart"/>
                          <w:r w:rsidRPr="009418A1">
                            <w:rPr>
                              <w:rFonts w:cs="Arial"/>
                              <w:b/>
                              <w:sz w:val="28"/>
                              <w:lang w:val="en-US"/>
                            </w:rPr>
                            <w:t>Abnahme</w:t>
                          </w:r>
                          <w:proofErr w:type="spellEnd"/>
                          <w:r w:rsidRPr="009418A1">
                            <w:rPr>
                              <w:rFonts w:cs="Arial"/>
                              <w:b/>
                              <w:sz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9418A1">
                            <w:rPr>
                              <w:rFonts w:cs="Arial"/>
                              <w:b/>
                              <w:sz w:val="28"/>
                              <w:lang w:val="en-US"/>
                            </w:rPr>
                            <w:t>Messprotokoll</w:t>
                          </w:r>
                          <w:proofErr w:type="spellEnd"/>
                          <w:r w:rsidR="00E50428" w:rsidRPr="009418A1">
                            <w:rPr>
                              <w:rFonts w:cs="Arial"/>
                              <w:b/>
                              <w:sz w:val="28"/>
                              <w:lang w:val="en-US"/>
                            </w:rPr>
                            <w:t xml:space="preserve"> </w:t>
                          </w:r>
                          <w:r w:rsidR="00E50428" w:rsidRPr="009418A1">
                            <w:rPr>
                              <w:rFonts w:cs="Arial"/>
                              <w:b/>
                              <w:sz w:val="28"/>
                              <w:lang w:val="en-US"/>
                            </w:rPr>
                            <w:br/>
                          </w:r>
                          <w:r w:rsidRPr="009418A1">
                            <w:rPr>
                              <w:rFonts w:cs="Arial"/>
                              <w:b/>
                              <w:iCs/>
                              <w:color w:val="0070C0"/>
                              <w:sz w:val="28"/>
                              <w:szCs w:val="28"/>
                              <w:lang w:val="en-US"/>
                            </w:rPr>
                            <w:t>Profinet acceptance measurement protocol</w:t>
                          </w:r>
                        </w:p>
                        <w:p w:rsidR="00B52C3B" w:rsidRPr="009418A1" w:rsidRDefault="00B52C3B" w:rsidP="00BD621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1" type="#_x0000_t202" style="position:absolute;left:0;text-align:left;margin-left:62.6pt;margin-top:15.75pt;width:374.4pt;height:6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" strokecolor="white [3212]" strokeweight="0">
              <v:textbox>
                <w:txbxContent>
                  <w:p w:rsidR="00B52C3B" w:rsidRPr="009418A1" w:rsidRDefault="009418A1" w:rsidP="00BD6211">
                    <w:pPr>
                      <w:jc w:val="center"/>
                      <w:rPr>
                        <w:rFonts w:cs="Arial"/>
                        <w:b/>
                        <w:iCs/>
                        <w:color w:val="0070C0"/>
                        <w:sz w:val="28"/>
                        <w:szCs w:val="28"/>
                        <w:lang w:val="en-US"/>
                      </w:rPr>
                    </w:pPr>
                    <w:r w:rsidRPr="009418A1">
                      <w:rPr>
                        <w:rFonts w:cs="Arial"/>
                        <w:b/>
                        <w:sz w:val="28"/>
                        <w:lang w:val="en-US"/>
                      </w:rPr>
                      <w:t>Profinet Abnahme Messprotokoll</w:t>
                    </w:r>
                    <w:r w:rsidR="00E50428" w:rsidRPr="009418A1">
                      <w:rPr>
                        <w:rFonts w:cs="Arial"/>
                        <w:b/>
                        <w:sz w:val="28"/>
                        <w:lang w:val="en-US"/>
                      </w:rPr>
                      <w:t xml:space="preserve"> </w:t>
                    </w:r>
                    <w:r w:rsidR="00E50428" w:rsidRPr="009418A1">
                      <w:rPr>
                        <w:rFonts w:cs="Arial"/>
                        <w:b/>
                        <w:sz w:val="28"/>
                        <w:lang w:val="en-US"/>
                      </w:rPr>
                      <w:br/>
                    </w:r>
                    <w:r w:rsidRPr="009418A1">
                      <w:rPr>
                        <w:rFonts w:cs="Arial"/>
                        <w:b/>
                        <w:iCs/>
                        <w:color w:val="0070C0"/>
                        <w:sz w:val="28"/>
                        <w:szCs w:val="28"/>
                        <w:lang w:val="en-US"/>
                      </w:rPr>
                      <w:t>Profinet acceptance measurement protocol</w:t>
                    </w:r>
                  </w:p>
                  <w:p w:rsidR="00B52C3B" w:rsidRPr="009418A1" w:rsidRDefault="00B52C3B" w:rsidP="00BD6211">
                    <w:pPr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B52C3B" w:rsidRDefault="00B52C3B">
    <w:r>
      <w:rPr>
        <w:noProof/>
        <w:lang w:eastAsia="de-DE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21507</wp:posOffset>
          </wp:positionH>
          <wp:positionV relativeFrom="margin">
            <wp:posOffset>-1034663</wp:posOffset>
          </wp:positionV>
          <wp:extent cx="1211829" cy="461175"/>
          <wp:effectExtent l="19050" t="0" r="7371" b="0"/>
          <wp:wrapNone/>
          <wp:docPr id="1" name="Bild 1" descr="BMW-mini-neben-far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MW-mini-neben-far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1829" cy="461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52C3B" w:rsidRDefault="00B52C3B" w:rsidP="008225CA">
    <w:pPr>
      <w:rPr>
        <w:rFonts w:ascii="BMW Helvetica Roman" w:hAnsi="BMW Helvetica Roman"/>
        <w:sz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125" w:rsidRDefault="00FE51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B060196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05610FA"/>
    <w:multiLevelType w:val="hybridMultilevel"/>
    <w:tmpl w:val="0AD0344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464FD"/>
    <w:multiLevelType w:val="hybridMultilevel"/>
    <w:tmpl w:val="075812AC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CD6FAC"/>
    <w:multiLevelType w:val="hybridMultilevel"/>
    <w:tmpl w:val="060A0AC0"/>
    <w:lvl w:ilvl="0" w:tplc="1E0E51FE">
      <w:start w:val="1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536860"/>
    <w:multiLevelType w:val="hybridMultilevel"/>
    <w:tmpl w:val="24622E12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94321"/>
    <w:multiLevelType w:val="hybridMultilevel"/>
    <w:tmpl w:val="28EC3692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35729"/>
    <w:multiLevelType w:val="multilevel"/>
    <w:tmpl w:val="8B1632C0"/>
    <w:lvl w:ilvl="0">
      <w:start w:val="1"/>
      <w:numFmt w:val="decimal"/>
      <w:pStyle w:val="Verzeichnis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BFE0390"/>
    <w:multiLevelType w:val="hybridMultilevel"/>
    <w:tmpl w:val="B94AEB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F6A18"/>
    <w:multiLevelType w:val="hybridMultilevel"/>
    <w:tmpl w:val="ABE04434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D3DA0"/>
    <w:multiLevelType w:val="hybridMultilevel"/>
    <w:tmpl w:val="C9FC40F6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C3636"/>
    <w:multiLevelType w:val="multilevel"/>
    <w:tmpl w:val="DC46F27E"/>
    <w:lvl w:ilvl="0">
      <w:start w:val="1"/>
      <w:numFmt w:val="decimal"/>
      <w:pStyle w:val="Autoberschrift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uto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Autoberschrift3"/>
      <w:lvlText w:val="%1.%2.%3"/>
      <w:lvlJc w:val="left"/>
      <w:pPr>
        <w:tabs>
          <w:tab w:val="num" w:pos="710"/>
        </w:tabs>
        <w:ind w:left="710" w:firstLine="0"/>
      </w:pPr>
      <w:rPr>
        <w:rFonts w:hint="default"/>
      </w:rPr>
    </w:lvl>
    <w:lvl w:ilvl="3">
      <w:start w:val="1"/>
      <w:numFmt w:val="decimal"/>
      <w:pStyle w:val="Auto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Auto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B175F3D"/>
    <w:multiLevelType w:val="hybridMultilevel"/>
    <w:tmpl w:val="E152C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981584"/>
    <w:multiLevelType w:val="hybridMultilevel"/>
    <w:tmpl w:val="4A9A8424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C3AC5"/>
    <w:multiLevelType w:val="hybridMultilevel"/>
    <w:tmpl w:val="D592FA8E"/>
    <w:lvl w:ilvl="0" w:tplc="21088334">
      <w:start w:val="1"/>
      <w:numFmt w:val="bullet"/>
      <w:lvlText w:val="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C1AF8"/>
    <w:multiLevelType w:val="multilevel"/>
    <w:tmpl w:val="6A3627B6"/>
    <w:lvl w:ilvl="0">
      <w:start w:val="9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Index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44146651"/>
    <w:multiLevelType w:val="hybridMultilevel"/>
    <w:tmpl w:val="B77CBBA0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C42E6E"/>
    <w:multiLevelType w:val="hybridMultilevel"/>
    <w:tmpl w:val="65A49B52"/>
    <w:lvl w:ilvl="0" w:tplc="9C7A7FEA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DB27F6"/>
    <w:multiLevelType w:val="hybridMultilevel"/>
    <w:tmpl w:val="67D6E31C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296990"/>
    <w:multiLevelType w:val="hybridMultilevel"/>
    <w:tmpl w:val="FBF0ECF4"/>
    <w:lvl w:ilvl="0" w:tplc="9C7A7FEA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925FB"/>
    <w:multiLevelType w:val="hybridMultilevel"/>
    <w:tmpl w:val="6150B622"/>
    <w:lvl w:ilvl="0" w:tplc="2108833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7000B">
      <w:start w:val="1"/>
      <w:numFmt w:val="bullet"/>
      <w:lvlText w:val=""/>
      <w:lvlJc w:val="left"/>
      <w:pPr>
        <w:ind w:left="1283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12DE"/>
    <w:multiLevelType w:val="hybridMultilevel"/>
    <w:tmpl w:val="2B5CED08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3116C"/>
    <w:multiLevelType w:val="hybridMultilevel"/>
    <w:tmpl w:val="FB30EE22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429FE"/>
    <w:multiLevelType w:val="multilevel"/>
    <w:tmpl w:val="055C010A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0" w:firstLine="0"/>
      </w:pPr>
      <w:rPr>
        <w:rFonts w:hint="default"/>
      </w:rPr>
    </w:lvl>
  </w:abstractNum>
  <w:abstractNum w:abstractNumId="23" w15:restartNumberingAfterBreak="0">
    <w:nsid w:val="54D374ED"/>
    <w:multiLevelType w:val="hybridMultilevel"/>
    <w:tmpl w:val="29889C50"/>
    <w:lvl w:ilvl="0" w:tplc="9C7A7FEA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F3AE5"/>
    <w:multiLevelType w:val="hybridMultilevel"/>
    <w:tmpl w:val="50AC503A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B23C3A"/>
    <w:multiLevelType w:val="hybridMultilevel"/>
    <w:tmpl w:val="E092CB16"/>
    <w:lvl w:ilvl="0" w:tplc="FFFFFFFF">
      <w:start w:val="1"/>
      <w:numFmt w:val="bullet"/>
      <w:pStyle w:val="Aufzhlung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468D9"/>
    <w:multiLevelType w:val="hybridMultilevel"/>
    <w:tmpl w:val="2E944D42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17694"/>
    <w:multiLevelType w:val="multilevel"/>
    <w:tmpl w:val="423A2800"/>
    <w:lvl w:ilvl="0">
      <w:start w:val="1"/>
      <w:numFmt w:val="decimal"/>
      <w:pStyle w:val="Verzeichnis1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8" w15:restartNumberingAfterBreak="0">
    <w:nsid w:val="63AD278E"/>
    <w:multiLevelType w:val="hybridMultilevel"/>
    <w:tmpl w:val="0CC64912"/>
    <w:lvl w:ilvl="0" w:tplc="9C7A7FEA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A7045"/>
    <w:multiLevelType w:val="hybridMultilevel"/>
    <w:tmpl w:val="106098F6"/>
    <w:lvl w:ilvl="0" w:tplc="9A0647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3471F"/>
    <w:multiLevelType w:val="hybridMultilevel"/>
    <w:tmpl w:val="5A26D95C"/>
    <w:lvl w:ilvl="0" w:tplc="4816E112">
      <w:numFmt w:val="bullet"/>
      <w:lvlText w:val="-"/>
      <w:lvlJc w:val="left"/>
      <w:pPr>
        <w:ind w:left="720" w:hanging="360"/>
      </w:pPr>
      <w:rPr>
        <w:rFonts w:ascii="BMWTypeRegular" w:eastAsia="Times New Roman" w:hAnsi="BMWTypeRegular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03E74"/>
    <w:multiLevelType w:val="multilevel"/>
    <w:tmpl w:val="FBAA4812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288"/>
        </w:tabs>
        <w:ind w:left="568" w:firstLine="0"/>
      </w:pPr>
      <w:rPr>
        <w:rFonts w:hint="default"/>
        <w:b w:val="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32" w15:restartNumberingAfterBreak="0">
    <w:nsid w:val="7A196396"/>
    <w:multiLevelType w:val="hybridMultilevel"/>
    <w:tmpl w:val="862243D6"/>
    <w:lvl w:ilvl="0" w:tplc="9C7A7FEA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0831CF"/>
    <w:multiLevelType w:val="multilevel"/>
    <w:tmpl w:val="43E40808"/>
    <w:lvl w:ilvl="0">
      <w:start w:val="1"/>
      <w:numFmt w:val="decimal"/>
      <w:pStyle w:val="1R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sz w:val="20"/>
        <w:szCs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BMWTypeRegular" w:hAnsi="BMWTypeRegular" w:hint="default"/>
        <w:b w:val="0"/>
        <w:bCs/>
        <w:i w:val="0"/>
        <w:iCs w:val="0"/>
        <w:caps w:val="0"/>
        <w:smallCaps w:val="0"/>
        <w:strike w:val="0"/>
        <w:dstrike w:val="0"/>
        <w:color w:val="0070C0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5"/>
  </w:num>
  <w:num w:numId="2">
    <w:abstractNumId w:val="33"/>
  </w:num>
  <w:num w:numId="3">
    <w:abstractNumId w:val="22"/>
  </w:num>
  <w:num w:numId="4">
    <w:abstractNumId w:val="14"/>
  </w:num>
  <w:num w:numId="5">
    <w:abstractNumId w:val="6"/>
  </w:num>
  <w:num w:numId="6">
    <w:abstractNumId w:val="27"/>
  </w:num>
  <w:num w:numId="7">
    <w:abstractNumId w:val="31"/>
  </w:num>
  <w:num w:numId="8">
    <w:abstractNumId w:val="0"/>
  </w:num>
  <w:num w:numId="9">
    <w:abstractNumId w:val="10"/>
  </w:num>
  <w:num w:numId="10">
    <w:abstractNumId w:val="4"/>
  </w:num>
  <w:num w:numId="11">
    <w:abstractNumId w:val="20"/>
  </w:num>
  <w:num w:numId="12">
    <w:abstractNumId w:val="15"/>
  </w:num>
  <w:num w:numId="13">
    <w:abstractNumId w:val="30"/>
  </w:num>
  <w:num w:numId="14">
    <w:abstractNumId w:val="8"/>
  </w:num>
  <w:num w:numId="15">
    <w:abstractNumId w:val="2"/>
  </w:num>
  <w:num w:numId="16">
    <w:abstractNumId w:val="9"/>
  </w:num>
  <w:num w:numId="17">
    <w:abstractNumId w:val="29"/>
  </w:num>
  <w:num w:numId="18">
    <w:abstractNumId w:val="19"/>
  </w:num>
  <w:num w:numId="19">
    <w:abstractNumId w:val="12"/>
  </w:num>
  <w:num w:numId="20">
    <w:abstractNumId w:val="7"/>
  </w:num>
  <w:num w:numId="21">
    <w:abstractNumId w:val="21"/>
  </w:num>
  <w:num w:numId="22">
    <w:abstractNumId w:val="24"/>
  </w:num>
  <w:num w:numId="23">
    <w:abstractNumId w:val="1"/>
  </w:num>
  <w:num w:numId="24">
    <w:abstractNumId w:val="5"/>
  </w:num>
  <w:num w:numId="25">
    <w:abstractNumId w:val="13"/>
  </w:num>
  <w:num w:numId="26">
    <w:abstractNumId w:val="17"/>
  </w:num>
  <w:num w:numId="27">
    <w:abstractNumId w:val="26"/>
  </w:num>
  <w:num w:numId="28">
    <w:abstractNumId w:val="3"/>
  </w:num>
  <w:num w:numId="29">
    <w:abstractNumId w:val="11"/>
  </w:num>
  <w:num w:numId="30">
    <w:abstractNumId w:val="23"/>
  </w:num>
  <w:num w:numId="31">
    <w:abstractNumId w:val="32"/>
  </w:num>
  <w:num w:numId="32">
    <w:abstractNumId w:val="16"/>
  </w:num>
  <w:num w:numId="33">
    <w:abstractNumId w:val="18"/>
  </w:num>
  <w:num w:numId="34">
    <w:abstractNumId w:val="28"/>
  </w:num>
  <w:num w:numId="35">
    <w:abstractNumId w:val="33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33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2529" style="mso-position-horizontal-relative:margin;mso-position-vertical-relative:margin" fill="f" fillcolor="white" stroke="f">
      <v:fill color="white" on="f"/>
      <v:stroke on="f"/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F3"/>
    <w:rsid w:val="00001EB6"/>
    <w:rsid w:val="0001167E"/>
    <w:rsid w:val="00015820"/>
    <w:rsid w:val="00016E72"/>
    <w:rsid w:val="00020D2E"/>
    <w:rsid w:val="000240B0"/>
    <w:rsid w:val="00025159"/>
    <w:rsid w:val="0002773A"/>
    <w:rsid w:val="000348BE"/>
    <w:rsid w:val="00035E11"/>
    <w:rsid w:val="00036DAC"/>
    <w:rsid w:val="00037570"/>
    <w:rsid w:val="00051B93"/>
    <w:rsid w:val="00053A83"/>
    <w:rsid w:val="000545A6"/>
    <w:rsid w:val="00054ED5"/>
    <w:rsid w:val="00055EFF"/>
    <w:rsid w:val="00081B33"/>
    <w:rsid w:val="00081D34"/>
    <w:rsid w:val="00082E44"/>
    <w:rsid w:val="000850D8"/>
    <w:rsid w:val="00087EE1"/>
    <w:rsid w:val="00091699"/>
    <w:rsid w:val="0009740D"/>
    <w:rsid w:val="000B6519"/>
    <w:rsid w:val="000B758C"/>
    <w:rsid w:val="000C36A1"/>
    <w:rsid w:val="000C5C36"/>
    <w:rsid w:val="000C737D"/>
    <w:rsid w:val="000D11E6"/>
    <w:rsid w:val="000D3016"/>
    <w:rsid w:val="000D3660"/>
    <w:rsid w:val="000D3EF4"/>
    <w:rsid w:val="000D492E"/>
    <w:rsid w:val="000D6062"/>
    <w:rsid w:val="000D6A14"/>
    <w:rsid w:val="000D7146"/>
    <w:rsid w:val="000E1B0D"/>
    <w:rsid w:val="000E3826"/>
    <w:rsid w:val="000E6E26"/>
    <w:rsid w:val="000F7162"/>
    <w:rsid w:val="000F73AE"/>
    <w:rsid w:val="00100330"/>
    <w:rsid w:val="00101877"/>
    <w:rsid w:val="0010355E"/>
    <w:rsid w:val="00105C4C"/>
    <w:rsid w:val="00107CE6"/>
    <w:rsid w:val="00111036"/>
    <w:rsid w:val="001155D6"/>
    <w:rsid w:val="001175A1"/>
    <w:rsid w:val="00123236"/>
    <w:rsid w:val="001322A4"/>
    <w:rsid w:val="00137262"/>
    <w:rsid w:val="00141FC0"/>
    <w:rsid w:val="0014702B"/>
    <w:rsid w:val="001477AC"/>
    <w:rsid w:val="0015137C"/>
    <w:rsid w:val="00153A77"/>
    <w:rsid w:val="00155BF5"/>
    <w:rsid w:val="00157A57"/>
    <w:rsid w:val="00163AB0"/>
    <w:rsid w:val="0016480E"/>
    <w:rsid w:val="00171A84"/>
    <w:rsid w:val="00177B37"/>
    <w:rsid w:val="00183AA1"/>
    <w:rsid w:val="00184E35"/>
    <w:rsid w:val="00186043"/>
    <w:rsid w:val="0019048D"/>
    <w:rsid w:val="001A3131"/>
    <w:rsid w:val="001B4981"/>
    <w:rsid w:val="001C1B5E"/>
    <w:rsid w:val="001C4A4F"/>
    <w:rsid w:val="001C6CD2"/>
    <w:rsid w:val="001D4114"/>
    <w:rsid w:val="001E1C4C"/>
    <w:rsid w:val="001F0150"/>
    <w:rsid w:val="001F7945"/>
    <w:rsid w:val="002024C8"/>
    <w:rsid w:val="0020385E"/>
    <w:rsid w:val="00205989"/>
    <w:rsid w:val="00205E9D"/>
    <w:rsid w:val="00206F20"/>
    <w:rsid w:val="002077A6"/>
    <w:rsid w:val="00212EBA"/>
    <w:rsid w:val="00216CF8"/>
    <w:rsid w:val="00221B95"/>
    <w:rsid w:val="00225915"/>
    <w:rsid w:val="00231A93"/>
    <w:rsid w:val="00241207"/>
    <w:rsid w:val="002415D5"/>
    <w:rsid w:val="0024454E"/>
    <w:rsid w:val="0024795D"/>
    <w:rsid w:val="002500B1"/>
    <w:rsid w:val="00250904"/>
    <w:rsid w:val="00250DFC"/>
    <w:rsid w:val="002607FF"/>
    <w:rsid w:val="00260AF7"/>
    <w:rsid w:val="00261AB6"/>
    <w:rsid w:val="00263951"/>
    <w:rsid w:val="002642C3"/>
    <w:rsid w:val="002736C0"/>
    <w:rsid w:val="00280DAA"/>
    <w:rsid w:val="002826FB"/>
    <w:rsid w:val="00287373"/>
    <w:rsid w:val="002911A7"/>
    <w:rsid w:val="00291828"/>
    <w:rsid w:val="00292264"/>
    <w:rsid w:val="002976E3"/>
    <w:rsid w:val="00297CF2"/>
    <w:rsid w:val="002B0414"/>
    <w:rsid w:val="002B2EC2"/>
    <w:rsid w:val="002C487E"/>
    <w:rsid w:val="002C6716"/>
    <w:rsid w:val="002C7857"/>
    <w:rsid w:val="002D4C26"/>
    <w:rsid w:val="002E05C8"/>
    <w:rsid w:val="002F0AA0"/>
    <w:rsid w:val="002F1EED"/>
    <w:rsid w:val="002F2D23"/>
    <w:rsid w:val="002F4460"/>
    <w:rsid w:val="00311A5B"/>
    <w:rsid w:val="003134AF"/>
    <w:rsid w:val="0031464A"/>
    <w:rsid w:val="00316BEF"/>
    <w:rsid w:val="0032597A"/>
    <w:rsid w:val="00330F3A"/>
    <w:rsid w:val="00332532"/>
    <w:rsid w:val="0034112C"/>
    <w:rsid w:val="00342345"/>
    <w:rsid w:val="003474D2"/>
    <w:rsid w:val="00351C7B"/>
    <w:rsid w:val="00353A42"/>
    <w:rsid w:val="00355B29"/>
    <w:rsid w:val="00365131"/>
    <w:rsid w:val="003673A2"/>
    <w:rsid w:val="00382FE0"/>
    <w:rsid w:val="0038570C"/>
    <w:rsid w:val="00386F51"/>
    <w:rsid w:val="0039175E"/>
    <w:rsid w:val="003A35FA"/>
    <w:rsid w:val="003A3C9F"/>
    <w:rsid w:val="003A4366"/>
    <w:rsid w:val="003A4678"/>
    <w:rsid w:val="003B1E99"/>
    <w:rsid w:val="003B2F3B"/>
    <w:rsid w:val="003C09B8"/>
    <w:rsid w:val="003C739F"/>
    <w:rsid w:val="003D68E5"/>
    <w:rsid w:val="003E056B"/>
    <w:rsid w:val="003F0760"/>
    <w:rsid w:val="003F0B0C"/>
    <w:rsid w:val="003F1520"/>
    <w:rsid w:val="003F3BED"/>
    <w:rsid w:val="00406AF7"/>
    <w:rsid w:val="00407179"/>
    <w:rsid w:val="004075B5"/>
    <w:rsid w:val="00411FA6"/>
    <w:rsid w:val="004126CE"/>
    <w:rsid w:val="004148E6"/>
    <w:rsid w:val="00415B4C"/>
    <w:rsid w:val="00415C0E"/>
    <w:rsid w:val="00417119"/>
    <w:rsid w:val="0042043C"/>
    <w:rsid w:val="00420F09"/>
    <w:rsid w:val="00422799"/>
    <w:rsid w:val="004257FF"/>
    <w:rsid w:val="00431259"/>
    <w:rsid w:val="0043393A"/>
    <w:rsid w:val="00434E1B"/>
    <w:rsid w:val="00436DB6"/>
    <w:rsid w:val="004423B7"/>
    <w:rsid w:val="00445815"/>
    <w:rsid w:val="00457B3F"/>
    <w:rsid w:val="00457FE0"/>
    <w:rsid w:val="00460931"/>
    <w:rsid w:val="0046097F"/>
    <w:rsid w:val="004712C3"/>
    <w:rsid w:val="00473DCF"/>
    <w:rsid w:val="004740F0"/>
    <w:rsid w:val="00475C45"/>
    <w:rsid w:val="004930D5"/>
    <w:rsid w:val="00496491"/>
    <w:rsid w:val="00496AF7"/>
    <w:rsid w:val="004B2512"/>
    <w:rsid w:val="004B3194"/>
    <w:rsid w:val="004B4451"/>
    <w:rsid w:val="004C1E22"/>
    <w:rsid w:val="004C5A3B"/>
    <w:rsid w:val="004C74D3"/>
    <w:rsid w:val="004D224D"/>
    <w:rsid w:val="004D3096"/>
    <w:rsid w:val="004D5E0F"/>
    <w:rsid w:val="004E4D8B"/>
    <w:rsid w:val="004F015E"/>
    <w:rsid w:val="004F11CB"/>
    <w:rsid w:val="004F4EAA"/>
    <w:rsid w:val="004F53B6"/>
    <w:rsid w:val="004F6243"/>
    <w:rsid w:val="004F7453"/>
    <w:rsid w:val="004F7909"/>
    <w:rsid w:val="00505760"/>
    <w:rsid w:val="00507928"/>
    <w:rsid w:val="00507D6B"/>
    <w:rsid w:val="0051027C"/>
    <w:rsid w:val="005170F4"/>
    <w:rsid w:val="0052522B"/>
    <w:rsid w:val="00525790"/>
    <w:rsid w:val="005317A0"/>
    <w:rsid w:val="00532B17"/>
    <w:rsid w:val="00533AFA"/>
    <w:rsid w:val="00533C06"/>
    <w:rsid w:val="0053404A"/>
    <w:rsid w:val="005360A1"/>
    <w:rsid w:val="0054006A"/>
    <w:rsid w:val="00550E36"/>
    <w:rsid w:val="0055166F"/>
    <w:rsid w:val="00552BF1"/>
    <w:rsid w:val="00552F04"/>
    <w:rsid w:val="00555F5F"/>
    <w:rsid w:val="005569DC"/>
    <w:rsid w:val="00557B94"/>
    <w:rsid w:val="00567EF0"/>
    <w:rsid w:val="00576A6E"/>
    <w:rsid w:val="00586E51"/>
    <w:rsid w:val="00587BFE"/>
    <w:rsid w:val="0059460E"/>
    <w:rsid w:val="005A26BC"/>
    <w:rsid w:val="005A75B0"/>
    <w:rsid w:val="005A7FDB"/>
    <w:rsid w:val="005B0A5C"/>
    <w:rsid w:val="005B56AE"/>
    <w:rsid w:val="005C190C"/>
    <w:rsid w:val="005C373F"/>
    <w:rsid w:val="005C4001"/>
    <w:rsid w:val="005C5E2E"/>
    <w:rsid w:val="005C7C57"/>
    <w:rsid w:val="005D1472"/>
    <w:rsid w:val="005D3A76"/>
    <w:rsid w:val="005D50CB"/>
    <w:rsid w:val="005E29D7"/>
    <w:rsid w:val="005E3434"/>
    <w:rsid w:val="005E57DB"/>
    <w:rsid w:val="005E7A54"/>
    <w:rsid w:val="006013F4"/>
    <w:rsid w:val="0060513B"/>
    <w:rsid w:val="006056A2"/>
    <w:rsid w:val="006074D9"/>
    <w:rsid w:val="0061030C"/>
    <w:rsid w:val="00613663"/>
    <w:rsid w:val="00622DBC"/>
    <w:rsid w:val="00623FEB"/>
    <w:rsid w:val="00627461"/>
    <w:rsid w:val="00633D07"/>
    <w:rsid w:val="00637546"/>
    <w:rsid w:val="00637581"/>
    <w:rsid w:val="00653867"/>
    <w:rsid w:val="00654F13"/>
    <w:rsid w:val="0066777A"/>
    <w:rsid w:val="00676E4D"/>
    <w:rsid w:val="006804E6"/>
    <w:rsid w:val="00686C7D"/>
    <w:rsid w:val="006978F4"/>
    <w:rsid w:val="006A0BAC"/>
    <w:rsid w:val="006A20F0"/>
    <w:rsid w:val="006A6776"/>
    <w:rsid w:val="006A752C"/>
    <w:rsid w:val="006B0629"/>
    <w:rsid w:val="006B0C51"/>
    <w:rsid w:val="006B168B"/>
    <w:rsid w:val="006B1EFB"/>
    <w:rsid w:val="006C5067"/>
    <w:rsid w:val="006C690D"/>
    <w:rsid w:val="006D04FE"/>
    <w:rsid w:val="006D5467"/>
    <w:rsid w:val="006D6B13"/>
    <w:rsid w:val="006E1675"/>
    <w:rsid w:val="006E1E40"/>
    <w:rsid w:val="006E7BE4"/>
    <w:rsid w:val="006F08F9"/>
    <w:rsid w:val="006F11DA"/>
    <w:rsid w:val="006F4505"/>
    <w:rsid w:val="006F4665"/>
    <w:rsid w:val="00700A16"/>
    <w:rsid w:val="00711B7C"/>
    <w:rsid w:val="00714E7C"/>
    <w:rsid w:val="00714EF3"/>
    <w:rsid w:val="00716C0C"/>
    <w:rsid w:val="00716D16"/>
    <w:rsid w:val="00721A06"/>
    <w:rsid w:val="00721C61"/>
    <w:rsid w:val="00726A8A"/>
    <w:rsid w:val="007326C9"/>
    <w:rsid w:val="00732A92"/>
    <w:rsid w:val="007451D1"/>
    <w:rsid w:val="0075394D"/>
    <w:rsid w:val="00757D3A"/>
    <w:rsid w:val="00762B1F"/>
    <w:rsid w:val="00763809"/>
    <w:rsid w:val="00766C1B"/>
    <w:rsid w:val="00772722"/>
    <w:rsid w:val="0077654E"/>
    <w:rsid w:val="00780B0F"/>
    <w:rsid w:val="0078318A"/>
    <w:rsid w:val="00794C15"/>
    <w:rsid w:val="007A43A4"/>
    <w:rsid w:val="007A6F03"/>
    <w:rsid w:val="007A71C9"/>
    <w:rsid w:val="007B223A"/>
    <w:rsid w:val="007B6FF3"/>
    <w:rsid w:val="007B71B6"/>
    <w:rsid w:val="007D17BB"/>
    <w:rsid w:val="007D4AFB"/>
    <w:rsid w:val="007D6FBF"/>
    <w:rsid w:val="007D748B"/>
    <w:rsid w:val="007E0904"/>
    <w:rsid w:val="007E63B3"/>
    <w:rsid w:val="007F1C44"/>
    <w:rsid w:val="007F6397"/>
    <w:rsid w:val="00802FE6"/>
    <w:rsid w:val="008030AA"/>
    <w:rsid w:val="00803CB1"/>
    <w:rsid w:val="0080403E"/>
    <w:rsid w:val="008120A8"/>
    <w:rsid w:val="008122C5"/>
    <w:rsid w:val="00813B50"/>
    <w:rsid w:val="00814054"/>
    <w:rsid w:val="008225CA"/>
    <w:rsid w:val="00824F4A"/>
    <w:rsid w:val="008269EB"/>
    <w:rsid w:val="00845362"/>
    <w:rsid w:val="00845AD9"/>
    <w:rsid w:val="00852DA9"/>
    <w:rsid w:val="00852FFC"/>
    <w:rsid w:val="0085469A"/>
    <w:rsid w:val="00856637"/>
    <w:rsid w:val="00857B7A"/>
    <w:rsid w:val="00860AE8"/>
    <w:rsid w:val="008619B6"/>
    <w:rsid w:val="008663C9"/>
    <w:rsid w:val="00876C8F"/>
    <w:rsid w:val="00876EAC"/>
    <w:rsid w:val="00876FC8"/>
    <w:rsid w:val="0087781D"/>
    <w:rsid w:val="008779BB"/>
    <w:rsid w:val="008863F9"/>
    <w:rsid w:val="008930E1"/>
    <w:rsid w:val="00896D02"/>
    <w:rsid w:val="00897AFF"/>
    <w:rsid w:val="008A2DF7"/>
    <w:rsid w:val="008A4A36"/>
    <w:rsid w:val="008B1072"/>
    <w:rsid w:val="008C0BBA"/>
    <w:rsid w:val="008C1D88"/>
    <w:rsid w:val="008C1F2A"/>
    <w:rsid w:val="008D0695"/>
    <w:rsid w:val="008D4901"/>
    <w:rsid w:val="008E1384"/>
    <w:rsid w:val="008E2B7C"/>
    <w:rsid w:val="008E5BDC"/>
    <w:rsid w:val="008F210C"/>
    <w:rsid w:val="008F3034"/>
    <w:rsid w:val="008F3A9A"/>
    <w:rsid w:val="008F6544"/>
    <w:rsid w:val="00900761"/>
    <w:rsid w:val="00903C36"/>
    <w:rsid w:val="0090622C"/>
    <w:rsid w:val="00910A14"/>
    <w:rsid w:val="009114BD"/>
    <w:rsid w:val="00913AEF"/>
    <w:rsid w:val="00913FFA"/>
    <w:rsid w:val="00920750"/>
    <w:rsid w:val="00925CFD"/>
    <w:rsid w:val="00925D83"/>
    <w:rsid w:val="00925E98"/>
    <w:rsid w:val="00927B5F"/>
    <w:rsid w:val="00930022"/>
    <w:rsid w:val="00935560"/>
    <w:rsid w:val="00937916"/>
    <w:rsid w:val="009418A1"/>
    <w:rsid w:val="00941B5A"/>
    <w:rsid w:val="0094565D"/>
    <w:rsid w:val="009465EE"/>
    <w:rsid w:val="0095673B"/>
    <w:rsid w:val="00956F49"/>
    <w:rsid w:val="00960406"/>
    <w:rsid w:val="00962DB2"/>
    <w:rsid w:val="009652E3"/>
    <w:rsid w:val="00970151"/>
    <w:rsid w:val="00975071"/>
    <w:rsid w:val="00981914"/>
    <w:rsid w:val="00997D2A"/>
    <w:rsid w:val="009A2930"/>
    <w:rsid w:val="009A38CE"/>
    <w:rsid w:val="009A5380"/>
    <w:rsid w:val="009B0B5F"/>
    <w:rsid w:val="009D28A1"/>
    <w:rsid w:val="009F45B2"/>
    <w:rsid w:val="009F61A7"/>
    <w:rsid w:val="00A0670E"/>
    <w:rsid w:val="00A07A9F"/>
    <w:rsid w:val="00A23846"/>
    <w:rsid w:val="00A27F8F"/>
    <w:rsid w:val="00A32099"/>
    <w:rsid w:val="00A3235F"/>
    <w:rsid w:val="00A466A3"/>
    <w:rsid w:val="00A51C7C"/>
    <w:rsid w:val="00A52942"/>
    <w:rsid w:val="00A52947"/>
    <w:rsid w:val="00A54383"/>
    <w:rsid w:val="00A56D27"/>
    <w:rsid w:val="00A57DE7"/>
    <w:rsid w:val="00A57F03"/>
    <w:rsid w:val="00A604E5"/>
    <w:rsid w:val="00A61E28"/>
    <w:rsid w:val="00A72939"/>
    <w:rsid w:val="00A8378F"/>
    <w:rsid w:val="00A84399"/>
    <w:rsid w:val="00A86BDF"/>
    <w:rsid w:val="00A87940"/>
    <w:rsid w:val="00A92F80"/>
    <w:rsid w:val="00A937C6"/>
    <w:rsid w:val="00AA22C6"/>
    <w:rsid w:val="00AA2395"/>
    <w:rsid w:val="00AA3806"/>
    <w:rsid w:val="00AA4EC5"/>
    <w:rsid w:val="00AA6D89"/>
    <w:rsid w:val="00AB18FC"/>
    <w:rsid w:val="00AB72DA"/>
    <w:rsid w:val="00AC036A"/>
    <w:rsid w:val="00AC1AA1"/>
    <w:rsid w:val="00AC5B9B"/>
    <w:rsid w:val="00AC68BC"/>
    <w:rsid w:val="00AD31BA"/>
    <w:rsid w:val="00AE0978"/>
    <w:rsid w:val="00AE2B6B"/>
    <w:rsid w:val="00AE3F58"/>
    <w:rsid w:val="00AE4F05"/>
    <w:rsid w:val="00AE7149"/>
    <w:rsid w:val="00AE791C"/>
    <w:rsid w:val="00AF2239"/>
    <w:rsid w:val="00AF4443"/>
    <w:rsid w:val="00B01EBA"/>
    <w:rsid w:val="00B036CE"/>
    <w:rsid w:val="00B05EF7"/>
    <w:rsid w:val="00B13187"/>
    <w:rsid w:val="00B16DAB"/>
    <w:rsid w:val="00B234F3"/>
    <w:rsid w:val="00B23D2B"/>
    <w:rsid w:val="00B27310"/>
    <w:rsid w:val="00B30ED7"/>
    <w:rsid w:val="00B3548B"/>
    <w:rsid w:val="00B40633"/>
    <w:rsid w:val="00B415D7"/>
    <w:rsid w:val="00B417C9"/>
    <w:rsid w:val="00B420E1"/>
    <w:rsid w:val="00B4554E"/>
    <w:rsid w:val="00B45949"/>
    <w:rsid w:val="00B4677F"/>
    <w:rsid w:val="00B52C3B"/>
    <w:rsid w:val="00B53AE0"/>
    <w:rsid w:val="00B7018E"/>
    <w:rsid w:val="00B71950"/>
    <w:rsid w:val="00B7372E"/>
    <w:rsid w:val="00B81CB9"/>
    <w:rsid w:val="00B91CCB"/>
    <w:rsid w:val="00B94313"/>
    <w:rsid w:val="00BA1B90"/>
    <w:rsid w:val="00BA2CB9"/>
    <w:rsid w:val="00BB627B"/>
    <w:rsid w:val="00BB67E2"/>
    <w:rsid w:val="00BB7297"/>
    <w:rsid w:val="00BC1AB6"/>
    <w:rsid w:val="00BC40C1"/>
    <w:rsid w:val="00BC456A"/>
    <w:rsid w:val="00BC656F"/>
    <w:rsid w:val="00BC6796"/>
    <w:rsid w:val="00BC74A3"/>
    <w:rsid w:val="00BD044F"/>
    <w:rsid w:val="00BD1146"/>
    <w:rsid w:val="00BD298C"/>
    <w:rsid w:val="00BD6211"/>
    <w:rsid w:val="00BE775C"/>
    <w:rsid w:val="00BF0D99"/>
    <w:rsid w:val="00BF7020"/>
    <w:rsid w:val="00C076BB"/>
    <w:rsid w:val="00C13A5A"/>
    <w:rsid w:val="00C17C70"/>
    <w:rsid w:val="00C17FA0"/>
    <w:rsid w:val="00C2338D"/>
    <w:rsid w:val="00C23593"/>
    <w:rsid w:val="00C242B9"/>
    <w:rsid w:val="00C250F0"/>
    <w:rsid w:val="00C27199"/>
    <w:rsid w:val="00C31156"/>
    <w:rsid w:val="00C32639"/>
    <w:rsid w:val="00C34117"/>
    <w:rsid w:val="00C341D9"/>
    <w:rsid w:val="00C344A6"/>
    <w:rsid w:val="00C43902"/>
    <w:rsid w:val="00C44915"/>
    <w:rsid w:val="00C4738C"/>
    <w:rsid w:val="00C5137B"/>
    <w:rsid w:val="00C52009"/>
    <w:rsid w:val="00C57F47"/>
    <w:rsid w:val="00C65A02"/>
    <w:rsid w:val="00C65B6E"/>
    <w:rsid w:val="00C668C8"/>
    <w:rsid w:val="00C670E3"/>
    <w:rsid w:val="00C75820"/>
    <w:rsid w:val="00C77CDB"/>
    <w:rsid w:val="00C86686"/>
    <w:rsid w:val="00C93F8C"/>
    <w:rsid w:val="00CA1C96"/>
    <w:rsid w:val="00CA5E2A"/>
    <w:rsid w:val="00CB08AB"/>
    <w:rsid w:val="00CB525C"/>
    <w:rsid w:val="00CB641B"/>
    <w:rsid w:val="00CC22B6"/>
    <w:rsid w:val="00CC3CFB"/>
    <w:rsid w:val="00CC591C"/>
    <w:rsid w:val="00CD3E75"/>
    <w:rsid w:val="00CE2639"/>
    <w:rsid w:val="00CE2E14"/>
    <w:rsid w:val="00CE4F5B"/>
    <w:rsid w:val="00CF013A"/>
    <w:rsid w:val="00CF23BE"/>
    <w:rsid w:val="00CF7E7B"/>
    <w:rsid w:val="00D01155"/>
    <w:rsid w:val="00D0275E"/>
    <w:rsid w:val="00D07ECF"/>
    <w:rsid w:val="00D21558"/>
    <w:rsid w:val="00D22B12"/>
    <w:rsid w:val="00D35E8D"/>
    <w:rsid w:val="00D61202"/>
    <w:rsid w:val="00D66FF0"/>
    <w:rsid w:val="00D71CDF"/>
    <w:rsid w:val="00D722F9"/>
    <w:rsid w:val="00D731BA"/>
    <w:rsid w:val="00D85053"/>
    <w:rsid w:val="00D90262"/>
    <w:rsid w:val="00D9254C"/>
    <w:rsid w:val="00D9319B"/>
    <w:rsid w:val="00D9429A"/>
    <w:rsid w:val="00D943B8"/>
    <w:rsid w:val="00DA03C4"/>
    <w:rsid w:val="00DB1791"/>
    <w:rsid w:val="00DB3732"/>
    <w:rsid w:val="00DC278C"/>
    <w:rsid w:val="00DC5BB9"/>
    <w:rsid w:val="00DC7B46"/>
    <w:rsid w:val="00DD23F2"/>
    <w:rsid w:val="00DD7FB9"/>
    <w:rsid w:val="00DE0193"/>
    <w:rsid w:val="00DE24CA"/>
    <w:rsid w:val="00DE7EFF"/>
    <w:rsid w:val="00DF2406"/>
    <w:rsid w:val="00DF678E"/>
    <w:rsid w:val="00E045A0"/>
    <w:rsid w:val="00E116E9"/>
    <w:rsid w:val="00E11D97"/>
    <w:rsid w:val="00E13389"/>
    <w:rsid w:val="00E209AE"/>
    <w:rsid w:val="00E2374A"/>
    <w:rsid w:val="00E248AA"/>
    <w:rsid w:val="00E24983"/>
    <w:rsid w:val="00E36F46"/>
    <w:rsid w:val="00E37450"/>
    <w:rsid w:val="00E46870"/>
    <w:rsid w:val="00E477EB"/>
    <w:rsid w:val="00E50013"/>
    <w:rsid w:val="00E50428"/>
    <w:rsid w:val="00E5116B"/>
    <w:rsid w:val="00E7737D"/>
    <w:rsid w:val="00E77D47"/>
    <w:rsid w:val="00E807B7"/>
    <w:rsid w:val="00E818A7"/>
    <w:rsid w:val="00E820ED"/>
    <w:rsid w:val="00E906BF"/>
    <w:rsid w:val="00E92408"/>
    <w:rsid w:val="00E93623"/>
    <w:rsid w:val="00EA10B8"/>
    <w:rsid w:val="00EA1C36"/>
    <w:rsid w:val="00EA59AC"/>
    <w:rsid w:val="00EC2D24"/>
    <w:rsid w:val="00EC44BA"/>
    <w:rsid w:val="00EC6337"/>
    <w:rsid w:val="00EC6835"/>
    <w:rsid w:val="00ED3BEA"/>
    <w:rsid w:val="00EE1C69"/>
    <w:rsid w:val="00EE230C"/>
    <w:rsid w:val="00EE2DC0"/>
    <w:rsid w:val="00EF2392"/>
    <w:rsid w:val="00EF50DD"/>
    <w:rsid w:val="00EF53B0"/>
    <w:rsid w:val="00EF5912"/>
    <w:rsid w:val="00EF7C1D"/>
    <w:rsid w:val="00F00334"/>
    <w:rsid w:val="00F01BEA"/>
    <w:rsid w:val="00F14BAA"/>
    <w:rsid w:val="00F15EEF"/>
    <w:rsid w:val="00F17565"/>
    <w:rsid w:val="00F203BF"/>
    <w:rsid w:val="00F22B06"/>
    <w:rsid w:val="00F24CBA"/>
    <w:rsid w:val="00F306D1"/>
    <w:rsid w:val="00F3189F"/>
    <w:rsid w:val="00F345D4"/>
    <w:rsid w:val="00F4150F"/>
    <w:rsid w:val="00F450C9"/>
    <w:rsid w:val="00F54E71"/>
    <w:rsid w:val="00F555F5"/>
    <w:rsid w:val="00F61975"/>
    <w:rsid w:val="00F64D60"/>
    <w:rsid w:val="00F7138E"/>
    <w:rsid w:val="00F72703"/>
    <w:rsid w:val="00F72D90"/>
    <w:rsid w:val="00F80E1F"/>
    <w:rsid w:val="00F9214F"/>
    <w:rsid w:val="00F92BCE"/>
    <w:rsid w:val="00F93B38"/>
    <w:rsid w:val="00F9409B"/>
    <w:rsid w:val="00F94C06"/>
    <w:rsid w:val="00FA1D9C"/>
    <w:rsid w:val="00FB02BC"/>
    <w:rsid w:val="00FB1C96"/>
    <w:rsid w:val="00FB2500"/>
    <w:rsid w:val="00FB3A85"/>
    <w:rsid w:val="00FB547B"/>
    <w:rsid w:val="00FC1B47"/>
    <w:rsid w:val="00FC37CA"/>
    <w:rsid w:val="00FC5278"/>
    <w:rsid w:val="00FC6F23"/>
    <w:rsid w:val="00FD233C"/>
    <w:rsid w:val="00FD6FBD"/>
    <w:rsid w:val="00FE5125"/>
    <w:rsid w:val="00FF1F23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 style="mso-position-horizontal-relative:margin;mso-position-vertical-relative:margin" fill="f" fillcolor="white" stroke="f">
      <v:fill color="white" on="f"/>
      <v:stroke on="f"/>
      <o:colormru v:ext="edit" colors="#f60"/>
    </o:shapedefaults>
    <o:shapelayout v:ext="edit">
      <o:idmap v:ext="edit" data="1"/>
    </o:shapelayout>
  </w:shapeDefaults>
  <w:decimalSymbol w:val=","/>
  <w:listSeparator w:val=";"/>
  <w15:docId w15:val="{6A93848B-F5F3-4FDC-8DE8-44EF53FB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Text Standard"/>
    <w:qFormat/>
    <w:rsid w:val="00686C7D"/>
    <w:rPr>
      <w:rFonts w:ascii="Arial" w:hAnsi="Arial"/>
      <w:lang w:eastAsia="en-US"/>
    </w:rPr>
  </w:style>
  <w:style w:type="paragraph" w:styleId="berschrift1">
    <w:name w:val="heading 1"/>
    <w:aliases w:val="1 LI"/>
    <w:basedOn w:val="Standard"/>
    <w:next w:val="Standard"/>
    <w:qFormat/>
    <w:rsid w:val="00AC68BC"/>
    <w:pPr>
      <w:keepNext/>
      <w:numPr>
        <w:numId w:val="7"/>
      </w:num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pct20" w:color="auto" w:fill="auto"/>
      <w:ind w:left="357" w:hanging="357"/>
      <w:outlineLvl w:val="0"/>
    </w:pPr>
    <w:rPr>
      <w:rFonts w:ascii="BMWTypeRegular" w:hAnsi="BMWTypeRegular"/>
      <w:b/>
      <w:kern w:val="28"/>
      <w:sz w:val="24"/>
    </w:rPr>
  </w:style>
  <w:style w:type="paragraph" w:styleId="berschrift2">
    <w:name w:val="heading 2"/>
    <w:aliases w:val="2 LI"/>
    <w:basedOn w:val="berschrift1"/>
    <w:next w:val="Standard"/>
    <w:link w:val="berschrift2Zchn"/>
    <w:qFormat/>
    <w:rsid w:val="00AC68BC"/>
    <w:pPr>
      <w:numPr>
        <w:ilvl w:val="1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78"/>
      </w:tabs>
      <w:ind w:left="357" w:hanging="357"/>
      <w:jc w:val="both"/>
      <w:outlineLvl w:val="1"/>
    </w:pPr>
    <w:rPr>
      <w:b w:val="0"/>
      <w:sz w:val="22"/>
    </w:rPr>
  </w:style>
  <w:style w:type="paragraph" w:styleId="berschrift3">
    <w:name w:val="heading 3"/>
    <w:aliases w:val="3 LI"/>
    <w:basedOn w:val="berschrift2"/>
    <w:next w:val="Standard"/>
    <w:qFormat/>
    <w:rsid w:val="00137262"/>
    <w:pPr>
      <w:numPr>
        <w:ilvl w:val="2"/>
      </w:num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lear" w:pos="1288"/>
        <w:tab w:val="num" w:pos="720"/>
      </w:tabs>
      <w:ind w:left="578" w:hanging="578"/>
      <w:outlineLvl w:val="2"/>
    </w:pPr>
    <w:rPr>
      <w:color w:val="000000"/>
      <w:sz w:val="20"/>
    </w:rPr>
  </w:style>
  <w:style w:type="paragraph" w:styleId="berschrift4">
    <w:name w:val="heading 4"/>
    <w:aliases w:val="4 LI"/>
    <w:basedOn w:val="Standard"/>
    <w:next w:val="Standard"/>
    <w:qFormat/>
    <w:rsid w:val="006E7BE4"/>
    <w:pPr>
      <w:numPr>
        <w:ilvl w:val="3"/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left="720" w:hanging="720"/>
      <w:outlineLvl w:val="3"/>
    </w:pPr>
    <w:rPr>
      <w:rFonts w:ascii="BMWTypeRegular" w:hAnsi="BMWTypeRegular"/>
    </w:rPr>
  </w:style>
  <w:style w:type="paragraph" w:styleId="berschrift5">
    <w:name w:val="heading 5"/>
    <w:basedOn w:val="berschrift4"/>
    <w:next w:val="Standard"/>
    <w:qFormat/>
    <w:rsid w:val="001B4981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qFormat/>
    <w:rsid w:val="001B4981"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sz w:val="22"/>
    </w:rPr>
  </w:style>
  <w:style w:type="paragraph" w:styleId="berschrift7">
    <w:name w:val="heading 7"/>
    <w:basedOn w:val="Standard"/>
    <w:next w:val="Standard"/>
    <w:qFormat/>
    <w:rsid w:val="001B4981"/>
    <w:pPr>
      <w:numPr>
        <w:ilvl w:val="6"/>
        <w:numId w:val="7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1B4981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B4981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Inhaltsverzeichnis"/>
    <w:basedOn w:val="Standard"/>
    <w:rsid w:val="001B498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1B4981"/>
    <w:pPr>
      <w:tabs>
        <w:tab w:val="center" w:pos="4536"/>
        <w:tab w:val="right" w:pos="9072"/>
      </w:tabs>
      <w:ind w:left="851"/>
    </w:pPr>
    <w:rPr>
      <w:i/>
    </w:rPr>
  </w:style>
  <w:style w:type="character" w:styleId="Seitenzahl">
    <w:name w:val="page number"/>
    <w:basedOn w:val="Absatz-Standardschriftart"/>
    <w:rsid w:val="001B4981"/>
  </w:style>
  <w:style w:type="paragraph" w:styleId="Textkrper">
    <w:name w:val="Body Text"/>
    <w:basedOn w:val="Standard"/>
    <w:link w:val="TextkrperZchn"/>
    <w:rsid w:val="001B4981"/>
    <w:pPr>
      <w:numPr>
        <w:ilvl w:val="12"/>
      </w:numPr>
      <w:tabs>
        <w:tab w:val="left" w:pos="993"/>
      </w:tabs>
    </w:pPr>
    <w:rPr>
      <w:sz w:val="22"/>
    </w:rPr>
  </w:style>
  <w:style w:type="character" w:styleId="Hyperlink">
    <w:name w:val="Hyperlink"/>
    <w:basedOn w:val="Absatz-Standardschriftart"/>
    <w:uiPriority w:val="99"/>
    <w:rsid w:val="001B4981"/>
    <w:rPr>
      <w:color w:val="0000FF"/>
      <w:u w:val="single"/>
    </w:rPr>
  </w:style>
  <w:style w:type="paragraph" w:styleId="Textkrper-Zeileneinzug">
    <w:name w:val="Body Text Indent"/>
    <w:basedOn w:val="Standard"/>
    <w:rsid w:val="001B4981"/>
    <w:pPr>
      <w:tabs>
        <w:tab w:val="left" w:pos="709"/>
        <w:tab w:val="left" w:pos="1276"/>
      </w:tabs>
      <w:ind w:left="1410" w:hanging="1410"/>
    </w:pPr>
    <w:rPr>
      <w:lang w:val="en-US"/>
    </w:rPr>
  </w:style>
  <w:style w:type="paragraph" w:customStyle="1" w:styleId="xl24">
    <w:name w:val="xl24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b/>
      <w:sz w:val="24"/>
      <w:lang w:val="en-GB"/>
    </w:rPr>
  </w:style>
  <w:style w:type="paragraph" w:customStyle="1" w:styleId="xl25">
    <w:name w:val="xl25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b/>
      <w:sz w:val="24"/>
      <w:lang w:val="en-GB"/>
    </w:rPr>
  </w:style>
  <w:style w:type="paragraph" w:customStyle="1" w:styleId="xl26">
    <w:name w:val="xl26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27">
    <w:name w:val="xl27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28">
    <w:name w:val="xl28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29">
    <w:name w:val="xl29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character" w:styleId="BesuchterHyperlink">
    <w:name w:val="FollowedHyperlink"/>
    <w:basedOn w:val="Absatz-Standardschriftart"/>
    <w:rsid w:val="001B4981"/>
    <w:rPr>
      <w:color w:val="800080"/>
      <w:u w:val="single"/>
    </w:rPr>
  </w:style>
  <w:style w:type="paragraph" w:customStyle="1" w:styleId="Si">
    <w:name w:val="Si"/>
    <w:basedOn w:val="Standard"/>
    <w:rsid w:val="001B4981"/>
  </w:style>
  <w:style w:type="paragraph" w:styleId="Textkrper2">
    <w:name w:val="Body Text 2"/>
    <w:basedOn w:val="Standard"/>
    <w:rsid w:val="001B4981"/>
  </w:style>
  <w:style w:type="paragraph" w:customStyle="1" w:styleId="font1">
    <w:name w:val="font1"/>
    <w:basedOn w:val="Standard"/>
    <w:rsid w:val="001B4981"/>
    <w:pPr>
      <w:overflowPunct w:val="0"/>
      <w:autoSpaceDE w:val="0"/>
      <w:autoSpaceDN w:val="0"/>
      <w:adjustRightInd w:val="0"/>
      <w:spacing w:before="100" w:after="100"/>
      <w:textAlignment w:val="baseline"/>
    </w:pPr>
    <w:rPr>
      <w:b/>
      <w:lang w:val="en-GB"/>
    </w:rPr>
  </w:style>
  <w:style w:type="paragraph" w:customStyle="1" w:styleId="heading1">
    <w:name w:val="heading1"/>
    <w:basedOn w:val="Standard"/>
    <w:next w:val="Standard"/>
    <w:link w:val="heading1Zchn"/>
    <w:rsid w:val="00081B33"/>
    <w:pPr>
      <w:keepNext/>
      <w:framePr w:hSpace="142" w:vSpace="142" w:wrap="around" w:vAnchor="text" w:hAnchor="text" w:y="1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20" w:color="auto" w:fill="auto"/>
      <w:tabs>
        <w:tab w:val="num" w:pos="432"/>
      </w:tabs>
      <w:ind w:left="432" w:hanging="432"/>
      <w:outlineLvl w:val="0"/>
    </w:pPr>
    <w:rPr>
      <w:rFonts w:ascii="BMWTypeRegular" w:hAnsi="BMWTypeRegular"/>
      <w:b/>
      <w:sz w:val="24"/>
      <w:lang w:val="en-US"/>
    </w:rPr>
  </w:style>
  <w:style w:type="paragraph" w:customStyle="1" w:styleId="heading2">
    <w:name w:val="heading2"/>
    <w:basedOn w:val="heading1"/>
    <w:next w:val="Standard"/>
    <w:link w:val="heading2Zchn"/>
    <w:rsid w:val="001B4981"/>
    <w:pPr>
      <w:framePr w:wrap="notBeside"/>
      <w:numPr>
        <w:ilvl w:val="1"/>
        <w:numId w:val="36"/>
      </w:numPr>
    </w:pPr>
    <w:rPr>
      <w:b w:val="0"/>
      <w:sz w:val="22"/>
      <w:lang w:val="en-GB"/>
    </w:rPr>
  </w:style>
  <w:style w:type="paragraph" w:customStyle="1" w:styleId="heading3">
    <w:name w:val="heading3"/>
    <w:basedOn w:val="heading2"/>
    <w:next w:val="Standard"/>
    <w:link w:val="heading3Zchn"/>
    <w:rsid w:val="001B4981"/>
    <w:pPr>
      <w:framePr w:wrap="notBeside"/>
      <w:numPr>
        <w:ilvl w:val="2"/>
      </w:numPr>
      <w:tabs>
        <w:tab w:val="left" w:pos="578"/>
      </w:tabs>
      <w:jc w:val="both"/>
    </w:pPr>
    <w:rPr>
      <w:b/>
      <w:sz w:val="20"/>
    </w:rPr>
  </w:style>
  <w:style w:type="paragraph" w:customStyle="1" w:styleId="heading4">
    <w:name w:val="heading4"/>
    <w:basedOn w:val="Standard"/>
    <w:next w:val="Standard"/>
    <w:link w:val="heading4Zchn"/>
    <w:rsid w:val="001B4981"/>
    <w:pPr>
      <w:numPr>
        <w:ilvl w:val="3"/>
        <w:numId w:val="36"/>
      </w:numPr>
      <w:spacing w:before="240" w:after="60"/>
    </w:pPr>
    <w:rPr>
      <w:rFonts w:ascii="BMWTypeRegular" w:hAnsi="BMWTypeRegular"/>
      <w:b/>
    </w:rPr>
  </w:style>
  <w:style w:type="paragraph" w:customStyle="1" w:styleId="heading5">
    <w:name w:val="heading5"/>
    <w:basedOn w:val="heading4"/>
    <w:rsid w:val="001B4981"/>
    <w:pPr>
      <w:numPr>
        <w:ilvl w:val="4"/>
        <w:numId w:val="3"/>
      </w:numPr>
      <w:outlineLvl w:val="4"/>
    </w:pPr>
  </w:style>
  <w:style w:type="paragraph" w:customStyle="1" w:styleId="heading6">
    <w:name w:val="heading6"/>
    <w:basedOn w:val="Standard"/>
    <w:next w:val="Standard"/>
    <w:rsid w:val="001B4981"/>
    <w:pPr>
      <w:numPr>
        <w:ilvl w:val="5"/>
        <w:numId w:val="3"/>
      </w:numPr>
      <w:spacing w:before="240" w:after="60"/>
    </w:pPr>
    <w:rPr>
      <w:i/>
      <w:sz w:val="24"/>
      <w:lang w:val="en-US"/>
    </w:rPr>
  </w:style>
  <w:style w:type="paragraph" w:styleId="Verzeichnis1">
    <w:name w:val="toc 1"/>
    <w:basedOn w:val="Standard"/>
    <w:next w:val="Standard"/>
    <w:autoRedefine/>
    <w:uiPriority w:val="39"/>
    <w:rsid w:val="00D9319B"/>
    <w:pPr>
      <w:tabs>
        <w:tab w:val="left" w:pos="4395"/>
      </w:tabs>
      <w:spacing w:before="360" w:after="240"/>
      <w:ind w:left="284" w:right="459" w:hanging="284"/>
    </w:pPr>
    <w:rPr>
      <w:rFonts w:ascii="BMWTypeRegular" w:hAnsi="BMWTypeRegular"/>
      <w:b/>
      <w:caps/>
      <w:noProof/>
      <w:sz w:val="18"/>
    </w:rPr>
  </w:style>
  <w:style w:type="paragraph" w:styleId="Verzeichnis2">
    <w:name w:val="toc 2"/>
    <w:basedOn w:val="Standard"/>
    <w:next w:val="Standard"/>
    <w:autoRedefine/>
    <w:uiPriority w:val="39"/>
    <w:rsid w:val="00C668C8"/>
    <w:pPr>
      <w:tabs>
        <w:tab w:val="left" w:pos="4366"/>
        <w:tab w:val="left" w:pos="4395"/>
      </w:tabs>
      <w:ind w:left="426" w:right="-108" w:hanging="426"/>
    </w:pPr>
    <w:rPr>
      <w:rFonts w:ascii="BMWTypeRegular" w:hAnsi="BMWTypeRegular"/>
      <w:b/>
      <w:bCs/>
      <w:noProof/>
      <w:color w:val="000000"/>
      <w:szCs w:val="22"/>
      <w:lang w:val="it-IT"/>
    </w:rPr>
  </w:style>
  <w:style w:type="paragraph" w:styleId="Verzeichnis3">
    <w:name w:val="toc 3"/>
    <w:basedOn w:val="Standard"/>
    <w:next w:val="Standard"/>
    <w:autoRedefine/>
    <w:uiPriority w:val="39"/>
    <w:rsid w:val="001B4981"/>
    <w:pPr>
      <w:tabs>
        <w:tab w:val="left" w:pos="4366"/>
      </w:tabs>
    </w:pPr>
    <w:rPr>
      <w:noProof/>
      <w:lang w:val="en-US"/>
    </w:rPr>
  </w:style>
  <w:style w:type="paragraph" w:styleId="Verzeichnis4">
    <w:name w:val="toc 4"/>
    <w:basedOn w:val="Standard"/>
    <w:next w:val="Standard"/>
    <w:autoRedefine/>
    <w:uiPriority w:val="39"/>
    <w:rsid w:val="001B4981"/>
    <w:pPr>
      <w:tabs>
        <w:tab w:val="left" w:pos="794"/>
        <w:tab w:val="left" w:pos="4366"/>
      </w:tabs>
    </w:pPr>
    <w:rPr>
      <w:rFonts w:ascii="Times New Roman" w:hAnsi="Times New Roman"/>
      <w:noProof/>
    </w:rPr>
  </w:style>
  <w:style w:type="paragraph" w:styleId="Verzeichnis5">
    <w:name w:val="toc 5"/>
    <w:basedOn w:val="Standard"/>
    <w:next w:val="Standard"/>
    <w:autoRedefine/>
    <w:semiHidden/>
    <w:rsid w:val="001B4981"/>
    <w:pPr>
      <w:tabs>
        <w:tab w:val="left" w:pos="4366"/>
      </w:tabs>
    </w:pPr>
    <w:rPr>
      <w:rFonts w:ascii="Times New Roman" w:hAnsi="Times New Roman"/>
    </w:rPr>
  </w:style>
  <w:style w:type="paragraph" w:styleId="Verzeichnis6">
    <w:name w:val="toc 6"/>
    <w:basedOn w:val="Standard"/>
    <w:next w:val="Standard"/>
    <w:autoRedefine/>
    <w:semiHidden/>
    <w:rsid w:val="001B4981"/>
    <w:pPr>
      <w:tabs>
        <w:tab w:val="left" w:pos="4366"/>
      </w:tabs>
    </w:pPr>
    <w:rPr>
      <w:rFonts w:ascii="Times New Roman" w:hAnsi="Times New Roman"/>
    </w:rPr>
  </w:style>
  <w:style w:type="paragraph" w:customStyle="1" w:styleId="1">
    <w:name w:val="Ü1"/>
    <w:basedOn w:val="Standard"/>
    <w:autoRedefine/>
    <w:rsid w:val="001B4981"/>
    <w:pPr>
      <w:keepNext/>
      <w:shd w:val="pct20" w:color="auto" w:fill="auto"/>
      <w:tabs>
        <w:tab w:val="left" w:pos="992"/>
        <w:tab w:val="left" w:pos="2268"/>
      </w:tabs>
      <w:outlineLvl w:val="0"/>
    </w:pPr>
    <w:rPr>
      <w:sz w:val="24"/>
    </w:rPr>
  </w:style>
  <w:style w:type="paragraph" w:customStyle="1" w:styleId="5">
    <w:name w:val="Ü5"/>
    <w:basedOn w:val="berschrift3"/>
    <w:autoRedefine/>
    <w:rsid w:val="001B4981"/>
    <w:pPr>
      <w:keepNext w:val="0"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/>
      <w:outlineLvl w:val="9"/>
    </w:pPr>
    <w:rPr>
      <w:bCs/>
      <w:kern w:val="0"/>
      <w:szCs w:val="24"/>
      <w:lang w:val="en-GB" w:eastAsia="de-DE"/>
    </w:rPr>
  </w:style>
  <w:style w:type="paragraph" w:customStyle="1" w:styleId="2">
    <w:name w:val="Ü2"/>
    <w:basedOn w:val="Standard"/>
    <w:next w:val="Standard"/>
    <w:rsid w:val="001B4981"/>
    <w:rPr>
      <w:rFonts w:ascii="BMWTypeRegular" w:hAnsi="BMWTypeRegular"/>
      <w:b/>
      <w:sz w:val="40"/>
    </w:rPr>
  </w:style>
  <w:style w:type="paragraph" w:styleId="Abbildungsverzeichnis">
    <w:name w:val="table of figures"/>
    <w:basedOn w:val="Standard"/>
    <w:next w:val="Standard"/>
    <w:semiHidden/>
    <w:rsid w:val="001B4981"/>
  </w:style>
  <w:style w:type="paragraph" w:customStyle="1" w:styleId="Aufzhlung">
    <w:name w:val="Aufzählung"/>
    <w:basedOn w:val="Standard"/>
    <w:rsid w:val="001B4981"/>
    <w:pPr>
      <w:numPr>
        <w:numId w:val="1"/>
      </w:numPr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sz w:val="23"/>
      <w:lang w:eastAsia="de-DE"/>
    </w:rPr>
  </w:style>
  <w:style w:type="paragraph" w:styleId="Aufzhlungszeichen2">
    <w:name w:val="List Bullet 2"/>
    <w:basedOn w:val="Standard"/>
    <w:autoRedefine/>
    <w:rsid w:val="001B4981"/>
    <w:pPr>
      <w:ind w:left="566" w:hanging="283"/>
    </w:pPr>
    <w:rPr>
      <w:b/>
      <w:sz w:val="24"/>
    </w:rPr>
  </w:style>
  <w:style w:type="paragraph" w:styleId="Aufzhlungszeichen3">
    <w:name w:val="List Bullet 3"/>
    <w:basedOn w:val="Standard"/>
    <w:autoRedefine/>
    <w:rsid w:val="001B4981"/>
  </w:style>
  <w:style w:type="paragraph" w:customStyle="1" w:styleId="Bedeutung">
    <w:name w:val="Bedeutung"/>
    <w:basedOn w:val="Standard"/>
    <w:autoRedefine/>
    <w:rsid w:val="001B4981"/>
    <w:pPr>
      <w:widowControl w:val="0"/>
      <w:overflowPunct w:val="0"/>
      <w:autoSpaceDE w:val="0"/>
      <w:autoSpaceDN w:val="0"/>
      <w:adjustRightInd w:val="0"/>
      <w:textAlignment w:val="baseline"/>
    </w:pPr>
    <w:rPr>
      <w:lang w:eastAsia="de-DE"/>
    </w:rPr>
  </w:style>
  <w:style w:type="paragraph" w:styleId="Beschriftung">
    <w:name w:val="caption"/>
    <w:basedOn w:val="Standard"/>
    <w:next w:val="Standard"/>
    <w:rsid w:val="001B4981"/>
    <w:pPr>
      <w:spacing w:before="120" w:after="120"/>
      <w:jc w:val="both"/>
    </w:pPr>
    <w:rPr>
      <w:b/>
      <w:i/>
    </w:rPr>
  </w:style>
  <w:style w:type="paragraph" w:styleId="Blocktext">
    <w:name w:val="Block Text"/>
    <w:basedOn w:val="Standard"/>
    <w:rsid w:val="001B4981"/>
    <w:pPr>
      <w:tabs>
        <w:tab w:val="left" w:pos="1276"/>
      </w:tabs>
      <w:ind w:left="1418" w:right="-568"/>
    </w:pPr>
    <w:rPr>
      <w:i/>
      <w:sz w:val="24"/>
      <w:lang w:val="en-US"/>
    </w:rPr>
  </w:style>
  <w:style w:type="paragraph" w:customStyle="1" w:styleId="Textkrper21">
    <w:name w:val="Textkörper 21"/>
    <w:basedOn w:val="Standard"/>
    <w:rsid w:val="001B4981"/>
    <w:pPr>
      <w:spacing w:after="120"/>
      <w:ind w:left="283"/>
    </w:pPr>
    <w:rPr>
      <w:b/>
      <w:sz w:val="24"/>
    </w:rPr>
  </w:style>
  <w:style w:type="paragraph" w:customStyle="1" w:styleId="Textkrper-Einzug31">
    <w:name w:val="Textkörper-Einzug 31"/>
    <w:basedOn w:val="Textkrper21"/>
    <w:rsid w:val="001B4981"/>
  </w:style>
  <w:style w:type="character" w:customStyle="1" w:styleId="BesuchterHyperlink1">
    <w:name w:val="BesuchterHyperlink1"/>
    <w:basedOn w:val="Absatz-Standardschriftart"/>
    <w:rsid w:val="001B4981"/>
    <w:rPr>
      <w:color w:val="800080"/>
      <w:u w:val="single"/>
    </w:rPr>
  </w:style>
  <w:style w:type="paragraph" w:customStyle="1" w:styleId="font0">
    <w:name w:val="font0"/>
    <w:basedOn w:val="Standard"/>
    <w:rsid w:val="001B4981"/>
    <w:pPr>
      <w:overflowPunct w:val="0"/>
      <w:autoSpaceDE w:val="0"/>
      <w:autoSpaceDN w:val="0"/>
      <w:adjustRightInd w:val="0"/>
      <w:spacing w:before="100" w:after="100"/>
      <w:textAlignment w:val="baseline"/>
    </w:pPr>
    <w:rPr>
      <w:lang w:val="en-GB"/>
    </w:rPr>
  </w:style>
  <w:style w:type="paragraph" w:customStyle="1" w:styleId="font5">
    <w:name w:val="font5"/>
    <w:basedOn w:val="Standard"/>
    <w:rsid w:val="001B4981"/>
    <w:pPr>
      <w:spacing w:before="100" w:beforeAutospacing="1" w:after="100" w:afterAutospacing="1"/>
    </w:pPr>
    <w:rPr>
      <w:rFonts w:eastAsia="Arial Unicode MS" w:cs="Arial Unicode MS"/>
      <w:b/>
      <w:bCs/>
      <w:lang w:val="en-GB"/>
    </w:rPr>
  </w:style>
  <w:style w:type="paragraph" w:customStyle="1" w:styleId="font6">
    <w:name w:val="font6"/>
    <w:basedOn w:val="Standard"/>
    <w:rsid w:val="001B4981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  <w:lang w:val="en-GB"/>
    </w:rPr>
  </w:style>
  <w:style w:type="paragraph" w:customStyle="1" w:styleId="font7">
    <w:name w:val="font7"/>
    <w:basedOn w:val="Standard"/>
    <w:rsid w:val="001B4981"/>
    <w:pPr>
      <w:spacing w:before="100" w:beforeAutospacing="1" w:after="100" w:afterAutospacing="1"/>
    </w:pPr>
    <w:rPr>
      <w:rFonts w:ascii="Tahoma" w:eastAsia="Arial Unicode MS" w:hAnsi="Tahoma" w:cs="Tahoma"/>
      <w:b/>
      <w:bCs/>
      <w:color w:val="000000"/>
      <w:sz w:val="16"/>
      <w:szCs w:val="16"/>
      <w:lang w:val="en-GB"/>
    </w:rPr>
  </w:style>
  <w:style w:type="paragraph" w:styleId="Funotentext">
    <w:name w:val="footnote text"/>
    <w:basedOn w:val="Standard"/>
    <w:semiHidden/>
    <w:rsid w:val="001B4981"/>
    <w:pPr>
      <w:ind w:left="113" w:hanging="113"/>
      <w:jc w:val="both"/>
    </w:pPr>
    <w:rPr>
      <w:i/>
      <w:sz w:val="16"/>
    </w:rPr>
  </w:style>
  <w:style w:type="paragraph" w:customStyle="1" w:styleId="H1">
    <w:name w:val="H1"/>
    <w:basedOn w:val="Standard"/>
    <w:next w:val="Standard"/>
    <w:rsid w:val="001B4981"/>
    <w:pPr>
      <w:keepNext/>
      <w:widowControl w:val="0"/>
      <w:spacing w:before="100" w:after="100"/>
    </w:pPr>
    <w:rPr>
      <w:b/>
      <w:kern w:val="36"/>
      <w:sz w:val="48"/>
    </w:rPr>
  </w:style>
  <w:style w:type="paragraph" w:styleId="Index1">
    <w:name w:val="index 1"/>
    <w:basedOn w:val="Standard"/>
    <w:next w:val="Standard"/>
    <w:autoRedefine/>
    <w:semiHidden/>
    <w:rsid w:val="001B4981"/>
    <w:pPr>
      <w:ind w:left="240" w:hanging="240"/>
    </w:pPr>
  </w:style>
  <w:style w:type="paragraph" w:styleId="Index2">
    <w:name w:val="index 2"/>
    <w:basedOn w:val="Standard"/>
    <w:next w:val="Standard"/>
    <w:autoRedefine/>
    <w:semiHidden/>
    <w:rsid w:val="001B4981"/>
    <w:pPr>
      <w:tabs>
        <w:tab w:val="right" w:leader="dot" w:pos="4459"/>
      </w:tabs>
      <w:ind w:left="400" w:hanging="200"/>
    </w:pPr>
    <w:rPr>
      <w:sz w:val="24"/>
    </w:rPr>
  </w:style>
  <w:style w:type="paragraph" w:styleId="Index3">
    <w:name w:val="index 3"/>
    <w:basedOn w:val="Standard"/>
    <w:next w:val="Standard"/>
    <w:autoRedefine/>
    <w:semiHidden/>
    <w:rsid w:val="001B4981"/>
    <w:pPr>
      <w:numPr>
        <w:ilvl w:val="2"/>
        <w:numId w:val="4"/>
      </w:numPr>
    </w:pPr>
  </w:style>
  <w:style w:type="paragraph" w:styleId="Index4">
    <w:name w:val="index 4"/>
    <w:basedOn w:val="Standard"/>
    <w:next w:val="Standard"/>
    <w:autoRedefine/>
    <w:semiHidden/>
    <w:rsid w:val="001B4981"/>
    <w:pPr>
      <w:tabs>
        <w:tab w:val="right" w:leader="dot" w:pos="4459"/>
      </w:tabs>
      <w:ind w:left="800" w:hanging="200"/>
    </w:pPr>
    <w:rPr>
      <w:sz w:val="24"/>
    </w:rPr>
  </w:style>
  <w:style w:type="paragraph" w:styleId="Index5">
    <w:name w:val="index 5"/>
    <w:basedOn w:val="Standard"/>
    <w:next w:val="Standard"/>
    <w:autoRedefine/>
    <w:semiHidden/>
    <w:rsid w:val="001B4981"/>
    <w:pPr>
      <w:tabs>
        <w:tab w:val="right" w:leader="dot" w:pos="4459"/>
      </w:tabs>
      <w:ind w:left="1000" w:hanging="200"/>
    </w:pPr>
    <w:rPr>
      <w:sz w:val="24"/>
    </w:rPr>
  </w:style>
  <w:style w:type="paragraph" w:styleId="Index6">
    <w:name w:val="index 6"/>
    <w:basedOn w:val="Standard"/>
    <w:next w:val="Standard"/>
    <w:autoRedefine/>
    <w:semiHidden/>
    <w:rsid w:val="001B4981"/>
    <w:pPr>
      <w:tabs>
        <w:tab w:val="right" w:leader="dot" w:pos="4459"/>
      </w:tabs>
      <w:ind w:left="1200" w:hanging="200"/>
    </w:pPr>
    <w:rPr>
      <w:sz w:val="24"/>
    </w:rPr>
  </w:style>
  <w:style w:type="paragraph" w:styleId="Index7">
    <w:name w:val="index 7"/>
    <w:basedOn w:val="Standard"/>
    <w:next w:val="Standard"/>
    <w:autoRedefine/>
    <w:semiHidden/>
    <w:rsid w:val="001B4981"/>
    <w:pPr>
      <w:tabs>
        <w:tab w:val="right" w:leader="dot" w:pos="4459"/>
      </w:tabs>
      <w:ind w:left="1400" w:hanging="200"/>
    </w:pPr>
    <w:rPr>
      <w:sz w:val="24"/>
    </w:rPr>
  </w:style>
  <w:style w:type="paragraph" w:styleId="Index8">
    <w:name w:val="index 8"/>
    <w:basedOn w:val="Standard"/>
    <w:next w:val="Standard"/>
    <w:autoRedefine/>
    <w:semiHidden/>
    <w:rsid w:val="001B4981"/>
    <w:pPr>
      <w:tabs>
        <w:tab w:val="right" w:leader="dot" w:pos="4459"/>
      </w:tabs>
      <w:ind w:left="1600" w:hanging="200"/>
    </w:pPr>
    <w:rPr>
      <w:sz w:val="24"/>
    </w:rPr>
  </w:style>
  <w:style w:type="paragraph" w:styleId="Index9">
    <w:name w:val="index 9"/>
    <w:basedOn w:val="Standard"/>
    <w:next w:val="Standard"/>
    <w:autoRedefine/>
    <w:semiHidden/>
    <w:rsid w:val="001B4981"/>
    <w:pPr>
      <w:tabs>
        <w:tab w:val="right" w:leader="dot" w:pos="4459"/>
      </w:tabs>
      <w:ind w:left="1800" w:hanging="200"/>
    </w:pPr>
    <w:rPr>
      <w:sz w:val="24"/>
    </w:rPr>
  </w:style>
  <w:style w:type="paragraph" w:styleId="Indexberschrift">
    <w:name w:val="index heading"/>
    <w:basedOn w:val="Standard"/>
    <w:next w:val="Index1"/>
    <w:semiHidden/>
    <w:rsid w:val="001B4981"/>
    <w:rPr>
      <w:sz w:val="24"/>
    </w:rPr>
  </w:style>
  <w:style w:type="paragraph" w:customStyle="1" w:styleId="Inlineformulare">
    <w:name w:val="Inlineformulare"/>
    <w:basedOn w:val="Standard"/>
    <w:autoRedefine/>
    <w:rsid w:val="001B4981"/>
    <w:pPr>
      <w:overflowPunct w:val="0"/>
      <w:autoSpaceDE w:val="0"/>
      <w:autoSpaceDN w:val="0"/>
      <w:adjustRightInd w:val="0"/>
      <w:spacing w:before="240" w:after="240"/>
      <w:textAlignment w:val="baseline"/>
    </w:pPr>
    <w:rPr>
      <w:rFonts w:ascii="Times New Roman" w:hAnsi="Times New Roman"/>
      <w:sz w:val="23"/>
      <w:lang w:eastAsia="de-DE"/>
    </w:rPr>
  </w:style>
  <w:style w:type="paragraph" w:styleId="Listenfortsetzung2">
    <w:name w:val="List Continue 2"/>
    <w:basedOn w:val="Standard"/>
    <w:rsid w:val="001B4981"/>
    <w:pPr>
      <w:spacing w:after="120"/>
      <w:ind w:left="566"/>
    </w:pPr>
    <w:rPr>
      <w:b/>
      <w:sz w:val="24"/>
    </w:rPr>
  </w:style>
  <w:style w:type="paragraph" w:styleId="NurText">
    <w:name w:val="Plain Text"/>
    <w:basedOn w:val="Standard"/>
    <w:rsid w:val="001B4981"/>
    <w:rPr>
      <w:rFonts w:ascii="Courier New" w:hAnsi="Courier New"/>
    </w:rPr>
  </w:style>
  <w:style w:type="paragraph" w:customStyle="1" w:styleId="OmniPage1">
    <w:name w:val="OmniPage #1"/>
    <w:basedOn w:val="Standard"/>
    <w:rsid w:val="001B4981"/>
    <w:pPr>
      <w:tabs>
        <w:tab w:val="left" w:pos="510"/>
        <w:tab w:val="left" w:pos="1800"/>
        <w:tab w:val="left" w:pos="3510"/>
        <w:tab w:val="left" w:pos="4230"/>
        <w:tab w:val="right" w:pos="8997"/>
      </w:tabs>
      <w:ind w:left="675"/>
    </w:pPr>
    <w:rPr>
      <w:rFonts w:ascii="Courier New" w:hAnsi="Courier New"/>
      <w:noProof/>
      <w:sz w:val="24"/>
    </w:rPr>
  </w:style>
  <w:style w:type="paragraph" w:customStyle="1" w:styleId="OmniPage10">
    <w:name w:val="OmniPage #10"/>
    <w:basedOn w:val="Standard"/>
    <w:rsid w:val="001B4981"/>
    <w:pPr>
      <w:tabs>
        <w:tab w:val="left" w:pos="495"/>
        <w:tab w:val="left" w:pos="1785"/>
        <w:tab w:val="left" w:pos="4230"/>
        <w:tab w:val="right" w:pos="9007"/>
      </w:tabs>
      <w:ind w:left="525"/>
    </w:pPr>
    <w:rPr>
      <w:rFonts w:ascii="Courier New" w:hAnsi="Courier New"/>
      <w:noProof/>
      <w:sz w:val="24"/>
    </w:rPr>
  </w:style>
  <w:style w:type="paragraph" w:customStyle="1" w:styleId="OmniPage11">
    <w:name w:val="OmniPage #11"/>
    <w:basedOn w:val="Standard"/>
    <w:rsid w:val="001B4981"/>
    <w:pPr>
      <w:ind w:left="1605" w:right="528"/>
    </w:pPr>
    <w:rPr>
      <w:i/>
      <w:noProof/>
    </w:rPr>
  </w:style>
  <w:style w:type="paragraph" w:customStyle="1" w:styleId="OmniPage12">
    <w:name w:val="OmniPage #12"/>
    <w:basedOn w:val="Standard"/>
    <w:rsid w:val="001B4981"/>
    <w:pPr>
      <w:tabs>
        <w:tab w:val="left" w:pos="495"/>
        <w:tab w:val="left" w:pos="1770"/>
        <w:tab w:val="left" w:pos="4230"/>
        <w:tab w:val="right" w:pos="9571"/>
      </w:tabs>
      <w:ind w:left="504"/>
    </w:pPr>
    <w:rPr>
      <w:noProof/>
      <w:sz w:val="24"/>
    </w:rPr>
  </w:style>
  <w:style w:type="paragraph" w:customStyle="1" w:styleId="OmniPage13">
    <w:name w:val="OmniPage #13"/>
    <w:basedOn w:val="Standard"/>
    <w:rsid w:val="001B4981"/>
    <w:pPr>
      <w:tabs>
        <w:tab w:val="left" w:pos="1785"/>
        <w:tab w:val="left" w:pos="4245"/>
        <w:tab w:val="right" w:pos="10156"/>
      </w:tabs>
      <w:ind w:left="504"/>
    </w:pPr>
    <w:rPr>
      <w:noProof/>
      <w:sz w:val="24"/>
    </w:rPr>
  </w:style>
  <w:style w:type="paragraph" w:customStyle="1" w:styleId="OmniPage14">
    <w:name w:val="OmniPage #14"/>
    <w:basedOn w:val="Standard"/>
    <w:rsid w:val="001B4981"/>
    <w:pPr>
      <w:tabs>
        <w:tab w:val="left" w:pos="1785"/>
        <w:tab w:val="left" w:pos="4230"/>
        <w:tab w:val="right" w:pos="10156"/>
      </w:tabs>
      <w:ind w:left="504"/>
    </w:pPr>
    <w:rPr>
      <w:noProof/>
      <w:sz w:val="24"/>
    </w:rPr>
  </w:style>
  <w:style w:type="paragraph" w:customStyle="1" w:styleId="OmniPage2">
    <w:name w:val="OmniPage #2"/>
    <w:basedOn w:val="Standard"/>
    <w:rsid w:val="001B4981"/>
    <w:pPr>
      <w:tabs>
        <w:tab w:val="left" w:pos="495"/>
        <w:tab w:val="left" w:pos="1800"/>
        <w:tab w:val="left" w:pos="3510"/>
        <w:tab w:val="left" w:pos="4230"/>
        <w:tab w:val="right" w:pos="9702"/>
      </w:tabs>
      <w:ind w:left="660"/>
    </w:pPr>
    <w:rPr>
      <w:rFonts w:ascii="Courier New" w:hAnsi="Courier New"/>
      <w:noProof/>
      <w:sz w:val="24"/>
    </w:rPr>
  </w:style>
  <w:style w:type="paragraph" w:customStyle="1" w:styleId="OmniPage270">
    <w:name w:val="OmniPage #270"/>
    <w:basedOn w:val="Standard"/>
    <w:rsid w:val="001B4981"/>
    <w:pPr>
      <w:ind w:left="1650"/>
    </w:pPr>
    <w:rPr>
      <w:i/>
      <w:noProof/>
    </w:rPr>
  </w:style>
  <w:style w:type="paragraph" w:customStyle="1" w:styleId="OmniPage271">
    <w:name w:val="OmniPage #271"/>
    <w:basedOn w:val="Standard"/>
    <w:rsid w:val="001B4981"/>
    <w:pPr>
      <w:ind w:left="1650" w:right="45"/>
    </w:pPr>
    <w:rPr>
      <w:i/>
      <w:noProof/>
    </w:rPr>
  </w:style>
  <w:style w:type="paragraph" w:customStyle="1" w:styleId="OmniPage272">
    <w:name w:val="OmniPage #272"/>
    <w:basedOn w:val="Standard"/>
    <w:rsid w:val="001B4981"/>
    <w:pPr>
      <w:tabs>
        <w:tab w:val="right" w:pos="7182"/>
      </w:tabs>
      <w:ind w:left="1665"/>
    </w:pPr>
    <w:rPr>
      <w:i/>
      <w:noProof/>
    </w:rPr>
  </w:style>
  <w:style w:type="paragraph" w:customStyle="1" w:styleId="OmniPage276">
    <w:name w:val="OmniPage #276"/>
    <w:basedOn w:val="Standard"/>
    <w:rsid w:val="001B4981"/>
    <w:pPr>
      <w:ind w:left="1590" w:right="612"/>
    </w:pPr>
    <w:rPr>
      <w:i/>
      <w:noProof/>
    </w:rPr>
  </w:style>
  <w:style w:type="paragraph" w:customStyle="1" w:styleId="OmniPage3">
    <w:name w:val="OmniPage #3"/>
    <w:basedOn w:val="Standard"/>
    <w:rsid w:val="001B4981"/>
    <w:pPr>
      <w:tabs>
        <w:tab w:val="left" w:pos="495"/>
        <w:tab w:val="left" w:pos="1800"/>
        <w:tab w:val="left" w:pos="3510"/>
        <w:tab w:val="left" w:pos="4215"/>
        <w:tab w:val="right" w:pos="10122"/>
      </w:tabs>
      <w:ind w:left="600"/>
    </w:pPr>
    <w:rPr>
      <w:rFonts w:ascii="Courier New" w:hAnsi="Courier New"/>
      <w:noProof/>
      <w:sz w:val="24"/>
    </w:rPr>
  </w:style>
  <w:style w:type="paragraph" w:customStyle="1" w:styleId="OmniPage4">
    <w:name w:val="OmniPage #4"/>
    <w:basedOn w:val="Standard"/>
    <w:rsid w:val="001B4981"/>
    <w:pPr>
      <w:tabs>
        <w:tab w:val="left" w:pos="495"/>
        <w:tab w:val="left" w:pos="1800"/>
        <w:tab w:val="left" w:pos="4230"/>
        <w:tab w:val="right" w:pos="10122"/>
      </w:tabs>
      <w:ind w:left="600"/>
    </w:pPr>
    <w:rPr>
      <w:rFonts w:ascii="Courier New" w:hAnsi="Courier New"/>
      <w:noProof/>
      <w:sz w:val="24"/>
    </w:rPr>
  </w:style>
  <w:style w:type="paragraph" w:customStyle="1" w:styleId="OmniPage5">
    <w:name w:val="OmniPage #5"/>
    <w:basedOn w:val="Standard"/>
    <w:rsid w:val="001B4981"/>
    <w:pPr>
      <w:tabs>
        <w:tab w:val="left" w:pos="495"/>
        <w:tab w:val="left" w:pos="1785"/>
        <w:tab w:val="left" w:pos="3360"/>
        <w:tab w:val="left" w:pos="4230"/>
        <w:tab w:val="left" w:pos="5520"/>
        <w:tab w:val="left" w:pos="6675"/>
        <w:tab w:val="left" w:pos="9705"/>
        <w:tab w:val="right" w:pos="10117"/>
      </w:tabs>
      <w:ind w:left="525"/>
    </w:pPr>
    <w:rPr>
      <w:rFonts w:ascii="Courier New" w:hAnsi="Courier New"/>
      <w:noProof/>
      <w:sz w:val="24"/>
    </w:rPr>
  </w:style>
  <w:style w:type="paragraph" w:customStyle="1" w:styleId="OmniPage6">
    <w:name w:val="OmniPage #6"/>
    <w:basedOn w:val="Standard"/>
    <w:rsid w:val="001B4981"/>
    <w:pPr>
      <w:tabs>
        <w:tab w:val="right" w:pos="2520"/>
      </w:tabs>
      <w:ind w:left="1695"/>
    </w:pPr>
    <w:rPr>
      <w:i/>
      <w:noProof/>
    </w:rPr>
  </w:style>
  <w:style w:type="paragraph" w:customStyle="1" w:styleId="OmniPage7">
    <w:name w:val="OmniPage #7"/>
    <w:basedOn w:val="Standard"/>
    <w:rsid w:val="001B4981"/>
    <w:pPr>
      <w:tabs>
        <w:tab w:val="right" w:pos="5468"/>
      </w:tabs>
      <w:ind w:left="1605"/>
    </w:pPr>
    <w:rPr>
      <w:i/>
      <w:noProof/>
    </w:rPr>
  </w:style>
  <w:style w:type="paragraph" w:customStyle="1" w:styleId="OmniPage8">
    <w:name w:val="OmniPage #8"/>
    <w:basedOn w:val="Standard"/>
    <w:rsid w:val="001B4981"/>
    <w:pPr>
      <w:tabs>
        <w:tab w:val="right" w:pos="2835"/>
      </w:tabs>
      <w:ind w:left="1605"/>
    </w:pPr>
    <w:rPr>
      <w:i/>
      <w:noProof/>
    </w:rPr>
  </w:style>
  <w:style w:type="paragraph" w:customStyle="1" w:styleId="OmniPage9">
    <w:name w:val="OmniPage #9"/>
    <w:basedOn w:val="Standard"/>
    <w:rsid w:val="001B4981"/>
    <w:pPr>
      <w:tabs>
        <w:tab w:val="left" w:pos="495"/>
        <w:tab w:val="left" w:pos="1785"/>
        <w:tab w:val="left" w:pos="2220"/>
        <w:tab w:val="left" w:pos="4230"/>
        <w:tab w:val="left" w:pos="5535"/>
        <w:tab w:val="left" w:pos="7395"/>
        <w:tab w:val="right" w:pos="10117"/>
      </w:tabs>
      <w:ind w:left="525"/>
    </w:pPr>
    <w:rPr>
      <w:rFonts w:ascii="Courier New" w:hAnsi="Courier New"/>
      <w:noProof/>
      <w:sz w:val="24"/>
    </w:rPr>
  </w:style>
  <w:style w:type="paragraph" w:customStyle="1" w:styleId="NurText1">
    <w:name w:val="Nur Text1"/>
    <w:basedOn w:val="Standard"/>
    <w:rsid w:val="001B4981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</w:rPr>
  </w:style>
  <w:style w:type="paragraph" w:styleId="Rechtsgrundlagenverzeichnis">
    <w:name w:val="table of authorities"/>
    <w:basedOn w:val="Standard"/>
    <w:next w:val="Standard"/>
    <w:semiHidden/>
    <w:rsid w:val="001B4981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1B4981"/>
    <w:pPr>
      <w:spacing w:before="120"/>
    </w:pPr>
    <w:rPr>
      <w:b/>
      <w:bCs/>
      <w:szCs w:val="24"/>
    </w:rPr>
  </w:style>
  <w:style w:type="paragraph" w:customStyle="1" w:styleId="SPSSource">
    <w:name w:val="SPS_Source"/>
    <w:basedOn w:val="Standard"/>
    <w:rsid w:val="001B4981"/>
    <w:rPr>
      <w:rFonts w:ascii="Courier New" w:hAnsi="Courier New"/>
      <w:i/>
    </w:rPr>
  </w:style>
  <w:style w:type="paragraph" w:styleId="Textkrper3">
    <w:name w:val="Body Text 3"/>
    <w:basedOn w:val="Standard"/>
    <w:rsid w:val="001B4981"/>
    <w:pPr>
      <w:tabs>
        <w:tab w:val="left" w:pos="0"/>
        <w:tab w:val="left" w:pos="993"/>
      </w:tabs>
      <w:jc w:val="both"/>
    </w:pPr>
    <w:rPr>
      <w:i/>
    </w:rPr>
  </w:style>
  <w:style w:type="paragraph" w:styleId="Textkrper-Einzug2">
    <w:name w:val="Body Text Indent 2"/>
    <w:basedOn w:val="Standard"/>
    <w:rsid w:val="001B4981"/>
    <w:pPr>
      <w:tabs>
        <w:tab w:val="left" w:pos="851"/>
        <w:tab w:val="left" w:pos="2410"/>
        <w:tab w:val="left" w:pos="2977"/>
        <w:tab w:val="left" w:pos="3261"/>
        <w:tab w:val="left" w:pos="3544"/>
        <w:tab w:val="left" w:pos="4536"/>
        <w:tab w:val="left" w:pos="5387"/>
        <w:tab w:val="left" w:pos="7797"/>
      </w:tabs>
      <w:ind w:firstLine="851"/>
      <w:jc w:val="both"/>
    </w:pPr>
    <w:rPr>
      <w:i/>
    </w:rPr>
  </w:style>
  <w:style w:type="paragraph" w:styleId="Textkrper-Einzug3">
    <w:name w:val="Body Text Indent 3"/>
    <w:basedOn w:val="Standard"/>
    <w:rsid w:val="001B4981"/>
    <w:pPr>
      <w:numPr>
        <w:ilvl w:val="12"/>
      </w:numPr>
      <w:tabs>
        <w:tab w:val="left" w:pos="993"/>
      </w:tabs>
      <w:ind w:left="1276" w:hanging="425"/>
    </w:pPr>
    <w:rPr>
      <w:i/>
    </w:rPr>
  </w:style>
  <w:style w:type="paragraph" w:customStyle="1" w:styleId="berschrift30">
    <w:name w:val="Überschrift3"/>
    <w:basedOn w:val="Standard"/>
    <w:next w:val="Standard"/>
    <w:rsid w:val="001B4981"/>
    <w:pPr>
      <w:spacing w:before="240" w:after="60"/>
    </w:pPr>
    <w:rPr>
      <w:b/>
      <w:sz w:val="24"/>
      <w:u w:val="single"/>
    </w:rPr>
  </w:style>
  <w:style w:type="paragraph" w:styleId="Verzeichnis9">
    <w:name w:val="toc 9"/>
    <w:basedOn w:val="Standard"/>
    <w:next w:val="Standard"/>
    <w:autoRedefine/>
    <w:semiHidden/>
    <w:rsid w:val="001B4981"/>
    <w:rPr>
      <w:rFonts w:ascii="Times New Roman" w:hAnsi="Times New Roman"/>
      <w:i/>
      <w:sz w:val="22"/>
    </w:rPr>
  </w:style>
  <w:style w:type="paragraph" w:customStyle="1" w:styleId="Verzeichnis10">
    <w:name w:val="Verzeichnis 10"/>
    <w:basedOn w:val="Verzeichnis9"/>
    <w:rsid w:val="001B4981"/>
    <w:pPr>
      <w:tabs>
        <w:tab w:val="right" w:pos="567"/>
        <w:tab w:val="right" w:leader="dot" w:pos="9072"/>
      </w:tabs>
      <w:overflowPunct w:val="0"/>
      <w:autoSpaceDE w:val="0"/>
      <w:autoSpaceDN w:val="0"/>
      <w:adjustRightInd w:val="0"/>
      <w:spacing w:before="120"/>
      <w:textAlignment w:val="baseline"/>
    </w:pPr>
    <w:rPr>
      <w:i w:val="0"/>
      <w:sz w:val="23"/>
      <w:lang w:eastAsia="de-DE"/>
    </w:rPr>
  </w:style>
  <w:style w:type="paragraph" w:customStyle="1" w:styleId="Verzeichnis11">
    <w:name w:val="Verzeichnis 11"/>
    <w:basedOn w:val="Verzeichnis10"/>
    <w:rsid w:val="001B4981"/>
    <w:pPr>
      <w:numPr>
        <w:numId w:val="5"/>
      </w:numPr>
    </w:pPr>
  </w:style>
  <w:style w:type="paragraph" w:customStyle="1" w:styleId="Verzeichnis12">
    <w:name w:val="Verzeichnis 12"/>
    <w:basedOn w:val="Verzeichnis10"/>
    <w:rsid w:val="001B4981"/>
    <w:pPr>
      <w:numPr>
        <w:numId w:val="6"/>
      </w:numPr>
    </w:pPr>
  </w:style>
  <w:style w:type="paragraph" w:styleId="Verzeichnis7">
    <w:name w:val="toc 7"/>
    <w:basedOn w:val="Standard"/>
    <w:next w:val="Standard"/>
    <w:autoRedefine/>
    <w:semiHidden/>
    <w:rsid w:val="001B4981"/>
    <w:pPr>
      <w:tabs>
        <w:tab w:val="left" w:pos="4593"/>
      </w:tabs>
    </w:pPr>
    <w:rPr>
      <w:rFonts w:ascii="Times New Roman" w:hAnsi="Times New Roman"/>
      <w:i/>
      <w:sz w:val="22"/>
    </w:rPr>
  </w:style>
  <w:style w:type="paragraph" w:styleId="Verzeichnis8">
    <w:name w:val="toc 8"/>
    <w:basedOn w:val="Standard"/>
    <w:next w:val="Standard"/>
    <w:autoRedefine/>
    <w:semiHidden/>
    <w:rsid w:val="001B4981"/>
    <w:rPr>
      <w:rFonts w:ascii="Times New Roman" w:hAnsi="Times New Roman"/>
      <w:i/>
      <w:sz w:val="22"/>
    </w:rPr>
  </w:style>
  <w:style w:type="paragraph" w:customStyle="1" w:styleId="Verzeichnis13">
    <w:name w:val="Verzeichnis1"/>
    <w:basedOn w:val="berschrift1"/>
    <w:rsid w:val="001B4981"/>
    <w:pPr>
      <w:numPr>
        <w:numId w:val="0"/>
      </w:numPr>
      <w:tabs>
        <w:tab w:val="num" w:pos="360"/>
      </w:tabs>
      <w:spacing w:before="360" w:after="360"/>
      <w:ind w:left="357" w:hanging="357"/>
    </w:pPr>
  </w:style>
  <w:style w:type="paragraph" w:customStyle="1" w:styleId="xl22">
    <w:name w:val="xl22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23">
    <w:name w:val="xl23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b/>
      <w:sz w:val="24"/>
      <w:lang w:val="en-GB"/>
    </w:rPr>
  </w:style>
  <w:style w:type="paragraph" w:customStyle="1" w:styleId="xl30">
    <w:name w:val="xl30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31">
    <w:name w:val="xl31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32">
    <w:name w:val="xl32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33">
    <w:name w:val="xl33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34">
    <w:name w:val="xl34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/>
      <w:sz w:val="24"/>
      <w:lang w:val="en-GB"/>
    </w:rPr>
  </w:style>
  <w:style w:type="paragraph" w:customStyle="1" w:styleId="xl35">
    <w:name w:val="xl35"/>
    <w:basedOn w:val="Standard"/>
    <w:rsid w:val="001B4981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overflowPunct w:val="0"/>
      <w:autoSpaceDE w:val="0"/>
      <w:autoSpaceDN w:val="0"/>
      <w:adjustRightInd w:val="0"/>
      <w:spacing w:before="100" w:after="100"/>
      <w:textAlignment w:val="baseline"/>
    </w:pPr>
    <w:rPr>
      <w:color w:val="FF0000"/>
      <w:sz w:val="24"/>
      <w:lang w:val="en-GB"/>
    </w:rPr>
  </w:style>
  <w:style w:type="paragraph" w:styleId="Dokumentstruktur">
    <w:name w:val="Document Map"/>
    <w:basedOn w:val="Standard"/>
    <w:semiHidden/>
    <w:rsid w:val="001B4981"/>
    <w:pPr>
      <w:shd w:val="clear" w:color="auto" w:fill="000080"/>
    </w:pPr>
    <w:rPr>
      <w:rFonts w:ascii="Tahoma" w:hAnsi="Tahoma" w:cs="Tahoma"/>
    </w:rPr>
  </w:style>
  <w:style w:type="paragraph" w:customStyle="1" w:styleId="na">
    <w:name w:val="na"/>
    <w:basedOn w:val="Standard"/>
    <w:next w:val="Standard"/>
    <w:rsid w:val="005A7FDB"/>
    <w:pPr>
      <w:autoSpaceDE w:val="0"/>
      <w:autoSpaceDN w:val="0"/>
      <w:adjustRightInd w:val="0"/>
    </w:pPr>
    <w:rPr>
      <w:rFonts w:ascii="BMW Helvetica Light" w:hAnsi="BMW Helvetica Light"/>
      <w:sz w:val="24"/>
      <w:szCs w:val="24"/>
      <w:lang w:eastAsia="de-DE"/>
    </w:rPr>
  </w:style>
  <w:style w:type="paragraph" w:customStyle="1" w:styleId="absatz3">
    <w:name w:val="absatz3"/>
    <w:basedOn w:val="Standard"/>
    <w:rsid w:val="006D04FE"/>
    <w:pPr>
      <w:keepNext/>
      <w:ind w:left="851"/>
    </w:pPr>
    <w:rPr>
      <w:rFonts w:ascii="MetaPlusLF-Regular" w:hAnsi="MetaPlusLF-Regular"/>
      <w:lang w:eastAsia="de-DE"/>
    </w:rPr>
  </w:style>
  <w:style w:type="paragraph" w:styleId="Sprechblasentext">
    <w:name w:val="Balloon Text"/>
    <w:basedOn w:val="Standard"/>
    <w:link w:val="SprechblasentextZchn"/>
    <w:rsid w:val="00205E9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05E9D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rsid w:val="0080403E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rsid w:val="00105C4C"/>
    <w:rPr>
      <w:rFonts w:ascii="Arial" w:hAnsi="Arial"/>
      <w:i/>
      <w:lang w:eastAsia="en-US"/>
    </w:rPr>
  </w:style>
  <w:style w:type="character" w:customStyle="1" w:styleId="TextkrperZchn">
    <w:name w:val="Textkörper Zchn"/>
    <w:basedOn w:val="Absatz-Standardschriftart"/>
    <w:link w:val="Textkrper"/>
    <w:rsid w:val="00105C4C"/>
    <w:rPr>
      <w:rFonts w:ascii="Arial" w:hAnsi="Arial"/>
      <w:sz w:val="22"/>
      <w:lang w:eastAsia="en-US"/>
    </w:rPr>
  </w:style>
  <w:style w:type="paragraph" w:customStyle="1" w:styleId="berschrift">
    <w:name w:val="Überschrift"/>
    <w:basedOn w:val="Standard"/>
    <w:next w:val="Standard"/>
    <w:rsid w:val="00AB72DA"/>
    <w:pPr>
      <w:keepNext/>
      <w:spacing w:before="120" w:after="360"/>
      <w:jc w:val="center"/>
    </w:pPr>
    <w:rPr>
      <w:rFonts w:ascii="BMWTypeRegular" w:hAnsi="BMWTypeRegular"/>
      <w:caps/>
      <w:kern w:val="16"/>
      <w:sz w:val="32"/>
      <w:szCs w:val="24"/>
      <w:lang w:eastAsia="de-DE"/>
    </w:rPr>
  </w:style>
  <w:style w:type="paragraph" w:customStyle="1" w:styleId="StandardmitAbsatz">
    <w:name w:val="Standard mit Absatz"/>
    <w:basedOn w:val="Standard"/>
    <w:next w:val="Standard"/>
    <w:link w:val="StandardmitAbsatzZchn"/>
    <w:rsid w:val="00AB72DA"/>
    <w:pPr>
      <w:keepNext/>
      <w:spacing w:before="60" w:after="60"/>
    </w:pPr>
    <w:rPr>
      <w:rFonts w:ascii="BMWTypeLight" w:hAnsi="BMWTypeLight"/>
      <w:szCs w:val="24"/>
      <w:lang w:eastAsia="de-DE"/>
    </w:rPr>
  </w:style>
  <w:style w:type="character" w:customStyle="1" w:styleId="StandardmitAbsatzZchn">
    <w:name w:val="Standard mit Absatz Zchn"/>
    <w:basedOn w:val="Absatz-Standardschriftart"/>
    <w:link w:val="StandardmitAbsatz"/>
    <w:rsid w:val="00AB72DA"/>
    <w:rPr>
      <w:rFonts w:ascii="BMWTypeLight" w:hAnsi="BMWTypeLight"/>
      <w:szCs w:val="24"/>
    </w:rPr>
  </w:style>
  <w:style w:type="table" w:styleId="Tabellenraster">
    <w:name w:val="Table Grid"/>
    <w:basedOn w:val="NormaleTabelle"/>
    <w:uiPriority w:val="59"/>
    <w:rsid w:val="00AB72DA"/>
    <w:pPr>
      <w:keepNext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ext">
    <w:name w:val="annotation text"/>
    <w:basedOn w:val="Standard"/>
    <w:link w:val="KommentartextZchn"/>
    <w:rsid w:val="00AB72DA"/>
  </w:style>
  <w:style w:type="character" w:customStyle="1" w:styleId="KommentartextZchn">
    <w:name w:val="Kommentartext Zchn"/>
    <w:basedOn w:val="Absatz-Standardschriftart"/>
    <w:link w:val="Kommentartext"/>
    <w:rsid w:val="00AB72DA"/>
    <w:rPr>
      <w:rFonts w:ascii="Arial" w:hAnsi="Arial"/>
      <w:lang w:eastAsia="en-US"/>
    </w:rPr>
  </w:style>
  <w:style w:type="character" w:styleId="Kommentarzeichen">
    <w:name w:val="annotation reference"/>
    <w:basedOn w:val="Absatz-Standardschriftart"/>
    <w:rsid w:val="00AB72DA"/>
    <w:rPr>
      <w:sz w:val="16"/>
      <w:szCs w:val="16"/>
    </w:rPr>
  </w:style>
  <w:style w:type="paragraph" w:styleId="Listennummer2">
    <w:name w:val="List Number 2"/>
    <w:basedOn w:val="Standard"/>
    <w:rsid w:val="00FD6FBD"/>
    <w:pPr>
      <w:keepNext/>
      <w:numPr>
        <w:numId w:val="8"/>
      </w:numPr>
    </w:pPr>
    <w:rPr>
      <w:rFonts w:ascii="BMWTypeLight" w:hAnsi="BMWTypeLight"/>
      <w:szCs w:val="24"/>
      <w:lang w:eastAsia="de-DE"/>
    </w:rPr>
  </w:style>
  <w:style w:type="paragraph" w:customStyle="1" w:styleId="Autoberschrift1">
    <w:name w:val="Auto Überschrift 1"/>
    <w:basedOn w:val="Standard"/>
    <w:next w:val="Standard"/>
    <w:rsid w:val="002F0AA0"/>
    <w:pPr>
      <w:keepNext/>
      <w:numPr>
        <w:numId w:val="9"/>
      </w:numPr>
      <w:tabs>
        <w:tab w:val="left" w:pos="1134"/>
      </w:tabs>
      <w:spacing w:before="240" w:after="120"/>
      <w:outlineLvl w:val="0"/>
    </w:pPr>
    <w:rPr>
      <w:rFonts w:ascii="BMWTypeLight" w:hAnsi="BMWTypeLight"/>
      <w:b/>
      <w:caps/>
      <w:kern w:val="16"/>
      <w:sz w:val="24"/>
      <w:szCs w:val="24"/>
      <w:lang w:eastAsia="de-DE"/>
    </w:rPr>
  </w:style>
  <w:style w:type="paragraph" w:customStyle="1" w:styleId="Autoberschrift2">
    <w:name w:val="Auto Überschrift 2"/>
    <w:basedOn w:val="Standard"/>
    <w:next w:val="Standard"/>
    <w:rsid w:val="002F0AA0"/>
    <w:pPr>
      <w:keepNext/>
      <w:numPr>
        <w:ilvl w:val="1"/>
        <w:numId w:val="9"/>
      </w:numPr>
      <w:tabs>
        <w:tab w:val="left" w:pos="1134"/>
      </w:tabs>
      <w:spacing w:before="120" w:after="120"/>
      <w:outlineLvl w:val="1"/>
    </w:pPr>
    <w:rPr>
      <w:rFonts w:ascii="BMWTypeLight" w:hAnsi="BMWTypeLight"/>
      <w:kern w:val="16"/>
      <w:sz w:val="24"/>
      <w:szCs w:val="24"/>
      <w:lang w:eastAsia="de-DE"/>
    </w:rPr>
  </w:style>
  <w:style w:type="paragraph" w:customStyle="1" w:styleId="Autoberschrift3">
    <w:name w:val="Auto Überschrift 3"/>
    <w:basedOn w:val="Standard"/>
    <w:next w:val="Standard"/>
    <w:link w:val="Autoberschrift3Zchn"/>
    <w:rsid w:val="002F0AA0"/>
    <w:pPr>
      <w:keepNext/>
      <w:numPr>
        <w:ilvl w:val="2"/>
        <w:numId w:val="9"/>
      </w:numPr>
      <w:tabs>
        <w:tab w:val="clear" w:pos="710"/>
        <w:tab w:val="num" w:pos="0"/>
        <w:tab w:val="left" w:pos="1134"/>
      </w:tabs>
      <w:spacing w:before="120" w:after="120"/>
      <w:ind w:left="0"/>
      <w:outlineLvl w:val="2"/>
    </w:pPr>
    <w:rPr>
      <w:rFonts w:ascii="BMWTypeLight" w:hAnsi="BMWTypeLight"/>
      <w:kern w:val="16"/>
      <w:szCs w:val="24"/>
      <w:lang w:eastAsia="de-DE"/>
    </w:rPr>
  </w:style>
  <w:style w:type="paragraph" w:customStyle="1" w:styleId="Autoberschrift4">
    <w:name w:val="Auto Überschrift 4"/>
    <w:basedOn w:val="Standard"/>
    <w:next w:val="Standard"/>
    <w:rsid w:val="002F0AA0"/>
    <w:pPr>
      <w:keepNext/>
      <w:numPr>
        <w:ilvl w:val="3"/>
        <w:numId w:val="9"/>
      </w:numPr>
      <w:tabs>
        <w:tab w:val="left" w:pos="1134"/>
      </w:tabs>
      <w:spacing w:before="120" w:after="120"/>
      <w:outlineLvl w:val="3"/>
    </w:pPr>
    <w:rPr>
      <w:rFonts w:ascii="BMWTypeLight" w:hAnsi="BMWTypeLight"/>
      <w:kern w:val="16"/>
      <w:szCs w:val="24"/>
      <w:lang w:eastAsia="de-DE"/>
    </w:rPr>
  </w:style>
  <w:style w:type="paragraph" w:customStyle="1" w:styleId="Autoberschrift5">
    <w:name w:val="Auto Überschrift 5"/>
    <w:rsid w:val="002F0AA0"/>
    <w:pPr>
      <w:keepNext/>
      <w:numPr>
        <w:ilvl w:val="4"/>
        <w:numId w:val="9"/>
      </w:numPr>
      <w:tabs>
        <w:tab w:val="left" w:pos="1134"/>
      </w:tabs>
      <w:spacing w:before="120" w:after="120"/>
      <w:outlineLvl w:val="4"/>
    </w:pPr>
    <w:rPr>
      <w:rFonts w:ascii="BMWTypeLight" w:hAnsi="BMWTypeLight"/>
      <w:kern w:val="16"/>
      <w:szCs w:val="24"/>
    </w:rPr>
  </w:style>
  <w:style w:type="character" w:customStyle="1" w:styleId="Autoberschrift3Zchn">
    <w:name w:val="Auto Überschrift 3 Zchn"/>
    <w:basedOn w:val="Absatz-Standardschriftart"/>
    <w:link w:val="Autoberschrift3"/>
    <w:rsid w:val="002F0AA0"/>
    <w:rPr>
      <w:rFonts w:ascii="BMWTypeLight" w:hAnsi="BMWTypeLight"/>
      <w:kern w:val="16"/>
      <w:szCs w:val="24"/>
    </w:rPr>
  </w:style>
  <w:style w:type="paragraph" w:styleId="Kommentarthema">
    <w:name w:val="annotation subject"/>
    <w:basedOn w:val="Kommentartext"/>
    <w:next w:val="Kommentartext"/>
    <w:link w:val="KommentarthemaZchn"/>
    <w:rsid w:val="00732A9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32A92"/>
    <w:rPr>
      <w:rFonts w:ascii="Arial" w:hAnsi="Arial"/>
      <w:b/>
      <w:bCs/>
      <w:lang w:eastAsia="en-US"/>
    </w:rPr>
  </w:style>
  <w:style w:type="paragraph" w:styleId="Datum">
    <w:name w:val="Date"/>
    <w:basedOn w:val="Standard"/>
    <w:next w:val="Standard"/>
    <w:link w:val="DatumZchn"/>
    <w:rsid w:val="00732A92"/>
    <w:pPr>
      <w:keepNext/>
    </w:pPr>
    <w:rPr>
      <w:rFonts w:ascii="BMWTypeLight" w:hAnsi="BMWTypeLight"/>
      <w:szCs w:val="24"/>
      <w:lang w:eastAsia="de-DE"/>
    </w:rPr>
  </w:style>
  <w:style w:type="character" w:customStyle="1" w:styleId="DatumZchn">
    <w:name w:val="Datum Zchn"/>
    <w:basedOn w:val="Absatz-Standardschriftart"/>
    <w:link w:val="Datum"/>
    <w:rsid w:val="00732A92"/>
    <w:rPr>
      <w:rFonts w:ascii="BMWTypeLight" w:hAnsi="BMWTypeLight"/>
      <w:szCs w:val="24"/>
    </w:rPr>
  </w:style>
  <w:style w:type="character" w:styleId="Fett">
    <w:name w:val="Strong"/>
    <w:basedOn w:val="Absatz-Standardschriftart"/>
    <w:rsid w:val="00C27199"/>
    <w:rPr>
      <w:b/>
      <w:bCs/>
    </w:rPr>
  </w:style>
  <w:style w:type="character" w:customStyle="1" w:styleId="berschrift2Zchn">
    <w:name w:val="Überschrift 2 Zchn"/>
    <w:aliases w:val="2 LI Zchn"/>
    <w:basedOn w:val="Absatz-Standardschriftart"/>
    <w:link w:val="berschrift2"/>
    <w:rsid w:val="00AC68BC"/>
    <w:rPr>
      <w:rFonts w:ascii="BMWTypeRegular" w:hAnsi="BMWTypeRegular"/>
      <w:kern w:val="28"/>
      <w:sz w:val="22"/>
      <w:shd w:val="pct20" w:color="auto" w:fill="auto"/>
      <w:lang w:eastAsia="en-US"/>
    </w:rPr>
  </w:style>
  <w:style w:type="paragraph" w:customStyle="1" w:styleId="1RE">
    <w:name w:val="1 RE"/>
    <w:basedOn w:val="heading1"/>
    <w:next w:val="Standard"/>
    <w:link w:val="1REZchn"/>
    <w:qFormat/>
    <w:rsid w:val="00231A93"/>
    <w:pPr>
      <w:framePr w:wrap="around"/>
      <w:numPr>
        <w:numId w:val="36"/>
      </w:numPr>
    </w:pPr>
    <w:rPr>
      <w:color w:val="0070C0"/>
    </w:rPr>
  </w:style>
  <w:style w:type="paragraph" w:customStyle="1" w:styleId="2RE">
    <w:name w:val="2 RE"/>
    <w:basedOn w:val="heading2"/>
    <w:next w:val="Standard"/>
    <w:link w:val="2REZchn"/>
    <w:qFormat/>
    <w:rsid w:val="004F7909"/>
    <w:pPr>
      <w:framePr w:wrap="notBeside"/>
      <w:ind w:left="357" w:hanging="357"/>
      <w:outlineLvl w:val="1"/>
    </w:pPr>
    <w:rPr>
      <w:color w:val="0070C0"/>
      <w:lang w:val="en-US"/>
    </w:rPr>
  </w:style>
  <w:style w:type="character" w:customStyle="1" w:styleId="heading1Zchn">
    <w:name w:val="heading1 Zchn"/>
    <w:basedOn w:val="Absatz-Standardschriftart"/>
    <w:link w:val="heading1"/>
    <w:rsid w:val="00F61975"/>
    <w:rPr>
      <w:rFonts w:ascii="BMWTypeRegular" w:hAnsi="BMWTypeRegular"/>
      <w:b/>
      <w:sz w:val="24"/>
      <w:shd w:val="pct20" w:color="auto" w:fill="auto"/>
      <w:lang w:val="en-US" w:eastAsia="en-US"/>
    </w:rPr>
  </w:style>
  <w:style w:type="character" w:customStyle="1" w:styleId="1REZchn">
    <w:name w:val="1 RE Zchn"/>
    <w:basedOn w:val="heading1Zchn"/>
    <w:link w:val="1RE"/>
    <w:rsid w:val="00231A93"/>
    <w:rPr>
      <w:rFonts w:ascii="BMWTypeRegular" w:hAnsi="BMWTypeRegular"/>
      <w:b/>
      <w:color w:val="0070C0"/>
      <w:sz w:val="24"/>
      <w:shd w:val="pct20" w:color="auto" w:fill="auto"/>
      <w:lang w:val="en-US" w:eastAsia="en-US"/>
    </w:rPr>
  </w:style>
  <w:style w:type="paragraph" w:customStyle="1" w:styleId="3RE">
    <w:name w:val="3 RE"/>
    <w:basedOn w:val="heading3"/>
    <w:next w:val="Standard"/>
    <w:link w:val="3REZchn"/>
    <w:qFormat/>
    <w:rsid w:val="00137262"/>
    <w:pPr>
      <w:framePr w:wrap="notBeside"/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578" w:hanging="578"/>
      <w:outlineLvl w:val="2"/>
    </w:pPr>
    <w:rPr>
      <w:b w:val="0"/>
      <w:color w:val="0070C0"/>
    </w:rPr>
  </w:style>
  <w:style w:type="character" w:customStyle="1" w:styleId="heading2Zchn">
    <w:name w:val="heading2 Zchn"/>
    <w:basedOn w:val="heading1Zchn"/>
    <w:link w:val="heading2"/>
    <w:rsid w:val="00F61975"/>
    <w:rPr>
      <w:rFonts w:ascii="BMWTypeRegular" w:hAnsi="BMWTypeRegular"/>
      <w:b/>
      <w:sz w:val="22"/>
      <w:shd w:val="pct20" w:color="auto" w:fill="auto"/>
      <w:lang w:val="en-GB" w:eastAsia="en-US"/>
    </w:rPr>
  </w:style>
  <w:style w:type="character" w:customStyle="1" w:styleId="2REZchn">
    <w:name w:val="2 RE Zchn"/>
    <w:basedOn w:val="heading2Zchn"/>
    <w:link w:val="2RE"/>
    <w:rsid w:val="004F7909"/>
    <w:rPr>
      <w:rFonts w:ascii="BMWTypeRegular" w:hAnsi="BMWTypeRegular"/>
      <w:b/>
      <w:color w:val="0070C0"/>
      <w:sz w:val="22"/>
      <w:shd w:val="pct20" w:color="auto" w:fill="auto"/>
      <w:lang w:val="en-US" w:eastAsia="en-US"/>
    </w:rPr>
  </w:style>
  <w:style w:type="character" w:customStyle="1" w:styleId="heading3Zchn">
    <w:name w:val="heading3 Zchn"/>
    <w:basedOn w:val="heading2Zchn"/>
    <w:link w:val="heading3"/>
    <w:rsid w:val="00B7018E"/>
    <w:rPr>
      <w:rFonts w:ascii="BMWTypeRegular" w:hAnsi="BMWTypeRegular"/>
      <w:b/>
      <w:sz w:val="22"/>
      <w:shd w:val="pct20" w:color="auto" w:fill="auto"/>
      <w:lang w:val="en-GB" w:eastAsia="en-US"/>
    </w:rPr>
  </w:style>
  <w:style w:type="character" w:customStyle="1" w:styleId="3REZchn">
    <w:name w:val="3 RE Zchn"/>
    <w:basedOn w:val="heading3Zchn"/>
    <w:link w:val="3RE"/>
    <w:rsid w:val="00137262"/>
    <w:rPr>
      <w:rFonts w:ascii="BMWTypeRegular" w:hAnsi="BMWTypeRegular"/>
      <w:b/>
      <w:color w:val="0070C0"/>
      <w:sz w:val="22"/>
      <w:shd w:val="pct20" w:color="auto" w:fill="auto"/>
      <w:lang w:val="en-GB" w:eastAsia="en-US"/>
    </w:rPr>
  </w:style>
  <w:style w:type="paragraph" w:customStyle="1" w:styleId="4RE">
    <w:name w:val="4 RE"/>
    <w:basedOn w:val="heading4"/>
    <w:next w:val="Standard"/>
    <w:link w:val="4REZchn"/>
    <w:qFormat/>
    <w:rsid w:val="006E7BE4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tabs>
        <w:tab w:val="num" w:pos="578"/>
        <w:tab w:val="num" w:pos="720"/>
      </w:tabs>
      <w:spacing w:before="0" w:after="0"/>
      <w:ind w:left="720" w:hanging="720"/>
      <w:outlineLvl w:val="3"/>
    </w:pPr>
    <w:rPr>
      <w:b w:val="0"/>
      <w:color w:val="0070C0"/>
    </w:rPr>
  </w:style>
  <w:style w:type="paragraph" w:customStyle="1" w:styleId="xl47">
    <w:name w:val="xl47"/>
    <w:basedOn w:val="Standard"/>
    <w:rsid w:val="00AC68BC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BMW Helvetica Light" w:eastAsia="Arial Unicode MS" w:hAnsi="BMW Helvetica Light" w:cs="Arial Unicode MS"/>
      <w:sz w:val="18"/>
      <w:szCs w:val="18"/>
      <w:lang w:val="en-GB"/>
    </w:rPr>
  </w:style>
  <w:style w:type="character" w:customStyle="1" w:styleId="heading4Zchn">
    <w:name w:val="heading4 Zchn"/>
    <w:basedOn w:val="Absatz-Standardschriftart"/>
    <w:link w:val="heading4"/>
    <w:rsid w:val="00406AF7"/>
    <w:rPr>
      <w:rFonts w:ascii="BMWTypeRegular" w:hAnsi="BMWTypeRegular"/>
      <w:b/>
      <w:lang w:eastAsia="en-US"/>
    </w:rPr>
  </w:style>
  <w:style w:type="character" w:customStyle="1" w:styleId="4REZchn">
    <w:name w:val="4 RE Zchn"/>
    <w:basedOn w:val="heading4Zchn"/>
    <w:link w:val="4RE"/>
    <w:rsid w:val="006E7BE4"/>
    <w:rPr>
      <w:rFonts w:ascii="BMWTypeRegular" w:hAnsi="BMWTypeRegular"/>
      <w:b/>
      <w:color w:val="0070C0"/>
      <w:shd w:val="clear" w:color="auto" w:fill="BFBFBF" w:themeFill="background1" w:themeFill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450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2918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8624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0000FF"/>
            <w:bottom w:val="none" w:sz="0" w:space="0" w:color="auto"/>
            <w:right w:val="none" w:sz="0" w:space="0" w:color="auto"/>
          </w:divBdr>
        </w:div>
      </w:divsChild>
    </w:div>
    <w:div w:id="8568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VORLAGEN\KOPF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2AA49-02CD-460E-865A-B60E2EFC3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KOPF.DOT</Template>
  <TotalTime>0</TotalTime>
  <Pages>6</Pages>
  <Words>457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BMW AG</Company>
  <LinksUpToDate>false</LinksUpToDate>
  <CharactersWithSpaces>4609</CharactersWithSpaces>
  <SharedDoc>false</SharedDoc>
  <HLinks>
    <vt:vector size="216" baseType="variant">
      <vt:variant>
        <vt:i4>1703984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_Toc173811330</vt:lpwstr>
      </vt:variant>
      <vt:variant>
        <vt:i4>1769520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_Toc173811329</vt:lpwstr>
      </vt:variant>
      <vt:variant>
        <vt:i4>1769520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_Toc173811328</vt:lpwstr>
      </vt:variant>
      <vt:variant>
        <vt:i4>1769520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_Toc173811327</vt:lpwstr>
      </vt:variant>
      <vt:variant>
        <vt:i4>1769520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_Toc173811326</vt:lpwstr>
      </vt:variant>
      <vt:variant>
        <vt:i4>1769520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_Toc173811325</vt:lpwstr>
      </vt:variant>
      <vt:variant>
        <vt:i4>1769520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_Toc173811324</vt:lpwstr>
      </vt:variant>
      <vt:variant>
        <vt:i4>1769520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_Toc173811323</vt:lpwstr>
      </vt:variant>
      <vt:variant>
        <vt:i4>1769520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_Toc173811322</vt:lpwstr>
      </vt:variant>
      <vt:variant>
        <vt:i4>1769520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_Toc173811321</vt:lpwstr>
      </vt:variant>
      <vt:variant>
        <vt:i4>1769520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_Toc173811320</vt:lpwstr>
      </vt:variant>
      <vt:variant>
        <vt:i4>1572912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_Toc173811319</vt:lpwstr>
      </vt:variant>
      <vt:variant>
        <vt:i4>1572912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_Toc173811318</vt:lpwstr>
      </vt:variant>
      <vt:variant>
        <vt:i4>1572912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_Toc173811317</vt:lpwstr>
      </vt:variant>
      <vt:variant>
        <vt:i4>1572912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_Toc173811316</vt:lpwstr>
      </vt:variant>
      <vt:variant>
        <vt:i4>1572912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_Toc173811315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_Toc173811314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_Toc173811313</vt:lpwstr>
      </vt:variant>
      <vt:variant>
        <vt:i4>1048630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_Toc173811593</vt:lpwstr>
      </vt:variant>
      <vt:variant>
        <vt:i4>1048630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_Toc173811592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_Toc173811591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_Toc173811590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_Toc173811589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_Toc173811588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_Toc173811587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_Toc173811586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_Toc173811585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_Toc173811584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_Toc173811583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_Toc173811582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_Toc173811581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_Toc173811580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_Toc173811579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_Toc173811578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_Toc173811577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_Toc173811576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Brauner Stefan, Tel. -48986</dc:creator>
  <cp:lastModifiedBy>Brauner Stefan, TP-440</cp:lastModifiedBy>
  <cp:revision>10</cp:revision>
  <cp:lastPrinted>2004-08-10T16:49:00Z</cp:lastPrinted>
  <dcterms:created xsi:type="dcterms:W3CDTF">2016-07-29T07:02:00Z</dcterms:created>
  <dcterms:modified xsi:type="dcterms:W3CDTF">2017-08-17T06:30:00Z</dcterms:modified>
</cp:coreProperties>
</file>